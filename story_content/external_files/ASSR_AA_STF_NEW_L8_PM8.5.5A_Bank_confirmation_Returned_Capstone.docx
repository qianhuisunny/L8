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384" w:rsidRPr="006903D6" w:rsidRDefault="00017384" w:rsidP="00017384">
      <w:bookmarkStart w:id="0" w:name="_GoBack"/>
      <w:bookmarkEnd w:id="0"/>
    </w:p>
    <w:tbl>
      <w:tblPr>
        <w:tblW w:w="9378" w:type="dxa"/>
        <w:tblLook w:val="01E0" w:firstRow="1" w:lastRow="1" w:firstColumn="1" w:lastColumn="1" w:noHBand="0" w:noVBand="0"/>
      </w:tblPr>
      <w:tblGrid>
        <w:gridCol w:w="1458"/>
        <w:gridCol w:w="2610"/>
        <w:gridCol w:w="5310"/>
      </w:tblGrid>
      <w:tr w:rsidR="00017384" w:rsidTr="00BA25A5">
        <w:trPr>
          <w:trHeight w:val="404"/>
        </w:trPr>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bottom w:val="single" w:sz="4" w:space="0" w:color="auto"/>
            </w:tcBorders>
          </w:tcPr>
          <w:p w:rsidR="00017384" w:rsidRPr="00BA25A5" w:rsidRDefault="00017384" w:rsidP="00BA25A5">
            <w:pPr>
              <w:jc w:val="center"/>
              <w:rPr>
                <w:sz w:val="16"/>
                <w:szCs w:val="16"/>
              </w:rPr>
            </w:pPr>
          </w:p>
          <w:p w:rsidR="00017384" w:rsidRPr="00BA25A5" w:rsidRDefault="00017384" w:rsidP="00BA25A5">
            <w:pPr>
              <w:jc w:val="center"/>
              <w:rPr>
                <w:sz w:val="16"/>
                <w:szCs w:val="16"/>
              </w:rPr>
            </w:pPr>
          </w:p>
          <w:p w:rsidR="00017384" w:rsidRPr="00BA25A5" w:rsidRDefault="002552FB" w:rsidP="00BA25A5">
            <w:pPr>
              <w:jc w:val="center"/>
              <w:rPr>
                <w:b/>
                <w:szCs w:val="24"/>
              </w:rPr>
            </w:pPr>
            <w:r>
              <w:rPr>
                <w:b/>
                <w:szCs w:val="24"/>
              </w:rPr>
              <w:t>Summit Equipment</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top w:val="single" w:sz="4" w:space="0" w:color="auto"/>
            </w:tcBorders>
          </w:tcPr>
          <w:p w:rsidR="00017384" w:rsidRPr="00BA25A5" w:rsidRDefault="00017384" w:rsidP="00BA25A5">
            <w:pPr>
              <w:jc w:val="center"/>
              <w:rPr>
                <w:sz w:val="16"/>
                <w:szCs w:val="16"/>
              </w:rPr>
            </w:pPr>
            <w:r w:rsidRPr="00BA25A5">
              <w:rPr>
                <w:sz w:val="16"/>
                <w:szCs w:val="16"/>
              </w:rPr>
              <w:t>Customer Name</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We have provided to our account</w:t>
            </w:r>
            <w:r w:rsidR="004F1E9C">
              <w:rPr>
                <w:sz w:val="16"/>
                <w:szCs w:val="16"/>
              </w:rPr>
              <w:t>ant</w:t>
            </w:r>
            <w:r w:rsidRPr="00BA25A5">
              <w:rPr>
                <w:sz w:val="16"/>
                <w:szCs w:val="16"/>
              </w:rPr>
              <w:t>s the following information</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as of the close of business on ____31 December__________, __</w:t>
            </w:r>
            <w:r w:rsidR="000B0CA8">
              <w:rPr>
                <w:sz w:val="16"/>
                <w:szCs w:val="16"/>
              </w:rPr>
              <w:t>20</w:t>
            </w:r>
            <w:r w:rsidR="002552FB">
              <w:rPr>
                <w:sz w:val="16"/>
                <w:szCs w:val="16"/>
              </w:rPr>
              <w:t>X6</w:t>
            </w:r>
            <w:r w:rsidRPr="00BA25A5">
              <w:rPr>
                <w:sz w:val="16"/>
                <w:szCs w:val="16"/>
              </w:rPr>
              <w:t>____,</w:t>
            </w:r>
          </w:p>
        </w:tc>
      </w:tr>
      <w:tr w:rsidR="00017384" w:rsidTr="00BA25A5">
        <w:tc>
          <w:tcPr>
            <w:tcW w:w="1458" w:type="dxa"/>
          </w:tcPr>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r w:rsidRPr="00BA25A5">
              <w:rPr>
                <w:sz w:val="18"/>
                <w:szCs w:val="18"/>
              </w:rPr>
              <w:t>Financial Institution’s Name and Address</w:t>
            </w:r>
          </w:p>
        </w:tc>
        <w:tc>
          <w:tcPr>
            <w:tcW w:w="2610" w:type="dxa"/>
          </w:tcPr>
          <w:p w:rsidR="00017384" w:rsidRDefault="00017384" w:rsidP="00301896">
            <w:pPr>
              <w:rPr>
                <w:sz w:val="18"/>
                <w:szCs w:val="18"/>
              </w:rPr>
            </w:pPr>
          </w:p>
          <w:p w:rsidR="00C236F3" w:rsidRPr="00BA25A5" w:rsidRDefault="00C236F3" w:rsidP="00301896">
            <w:pPr>
              <w:rPr>
                <w:sz w:val="18"/>
                <w:szCs w:val="18"/>
              </w:rPr>
            </w:pPr>
          </w:p>
          <w:p w:rsidR="00017384" w:rsidRPr="00BA25A5" w:rsidRDefault="00017384" w:rsidP="00301896">
            <w:pPr>
              <w:rPr>
                <w:sz w:val="18"/>
                <w:szCs w:val="18"/>
              </w:rPr>
            </w:pPr>
            <w:r w:rsidRPr="00BA25A5">
              <w:rPr>
                <w:sz w:val="18"/>
                <w:szCs w:val="18"/>
              </w:rPr>
              <w:t xml:space="preserve">                                                </w:t>
            </w:r>
          </w:p>
          <w:p w:rsidR="00017384" w:rsidRPr="00BA25A5" w:rsidRDefault="00E96669" w:rsidP="00301896">
            <w:pPr>
              <w:rPr>
                <w:sz w:val="18"/>
                <w:szCs w:val="18"/>
              </w:rPr>
            </w:pPr>
            <w:r>
              <w:rPr>
                <w:sz w:val="18"/>
                <w:szCs w:val="18"/>
              </w:rPr>
              <w:t>Capstone Bank</w:t>
            </w:r>
          </w:p>
          <w:p w:rsidR="00017384" w:rsidRPr="00BA25A5" w:rsidRDefault="00017384" w:rsidP="00301896">
            <w:pPr>
              <w:rPr>
                <w:sz w:val="18"/>
                <w:szCs w:val="18"/>
              </w:rPr>
            </w:pPr>
            <w:r w:rsidRPr="00BA25A5">
              <w:rPr>
                <w:sz w:val="18"/>
                <w:szCs w:val="18"/>
              </w:rPr>
              <w:t xml:space="preserve">15 Yellow Street </w:t>
            </w:r>
          </w:p>
          <w:p w:rsidR="00017384" w:rsidRPr="00BA25A5" w:rsidRDefault="00017384" w:rsidP="00301896">
            <w:pPr>
              <w:rPr>
                <w:sz w:val="18"/>
                <w:szCs w:val="18"/>
              </w:rPr>
            </w:pPr>
            <w:r w:rsidRPr="00BA25A5">
              <w:rPr>
                <w:sz w:val="18"/>
                <w:szCs w:val="18"/>
              </w:rPr>
              <w:t>8</w:t>
            </w:r>
            <w:r w:rsidR="006C78EC">
              <w:rPr>
                <w:sz w:val="18"/>
                <w:szCs w:val="18"/>
              </w:rPr>
              <w:t>35</w:t>
            </w:r>
            <w:r w:rsidRPr="00BA25A5">
              <w:rPr>
                <w:sz w:val="18"/>
                <w:szCs w:val="18"/>
              </w:rPr>
              <w:t xml:space="preserve">0 </w:t>
            </w:r>
            <w:r w:rsidR="00330606">
              <w:rPr>
                <w:sz w:val="18"/>
                <w:szCs w:val="18"/>
              </w:rPr>
              <w:t>Zurich, Switzerland</w:t>
            </w:r>
          </w:p>
          <w:p w:rsidR="00017384" w:rsidRPr="00BA25A5" w:rsidRDefault="00017384" w:rsidP="00301896">
            <w:pPr>
              <w:rPr>
                <w:sz w:val="18"/>
                <w:szCs w:val="18"/>
              </w:rPr>
            </w:pPr>
            <w:r w:rsidRPr="00BA25A5">
              <w:rPr>
                <w:sz w:val="18"/>
                <w:szCs w:val="18"/>
              </w:rPr>
              <w:t xml:space="preserve">     Attn:  </w:t>
            </w:r>
            <w:r w:rsidR="00FC5E58" w:rsidRPr="00BA25A5">
              <w:rPr>
                <w:sz w:val="18"/>
                <w:szCs w:val="18"/>
              </w:rPr>
              <w:t>Deborah Smith</w:t>
            </w:r>
            <w:r w:rsidRPr="00BA25A5">
              <w:rPr>
                <w:sz w:val="18"/>
                <w:szCs w:val="18"/>
              </w:rPr>
              <w:t xml:space="preserve">                                                </w:t>
            </w:r>
          </w:p>
        </w:tc>
        <w:tc>
          <w:tcPr>
            <w:tcW w:w="5310" w:type="dxa"/>
          </w:tcPr>
          <w:p w:rsidR="00017384" w:rsidRPr="00BA25A5" w:rsidRDefault="00017384" w:rsidP="00BA25A5">
            <w:pPr>
              <w:jc w:val="both"/>
              <w:rPr>
                <w:sz w:val="16"/>
                <w:szCs w:val="16"/>
              </w:rPr>
            </w:pPr>
            <w:r w:rsidRPr="00BA25A5">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B8120A">
              <w:rPr>
                <w:sz w:val="16"/>
                <w:szCs w:val="16"/>
              </w:rPr>
              <w:t>EY</w:t>
            </w:r>
            <w:r w:rsidRPr="00BA25A5">
              <w:rPr>
                <w:sz w:val="16"/>
                <w:szCs w:val="16"/>
              </w:rPr>
              <w:t>.</w:t>
            </w:r>
          </w:p>
          <w:p w:rsidR="00017384" w:rsidRPr="00BA25A5" w:rsidRDefault="00017384" w:rsidP="00301896">
            <w:pPr>
              <w:rPr>
                <w:sz w:val="16"/>
                <w:szCs w:val="16"/>
              </w:rPr>
            </w:pPr>
          </w:p>
        </w:tc>
      </w:tr>
    </w:tbl>
    <w:p w:rsidR="00017384" w:rsidRPr="00BB2CF0" w:rsidRDefault="00017384" w:rsidP="00017384">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017384" w:rsidTr="00BA25A5">
        <w:tc>
          <w:tcPr>
            <w:tcW w:w="2311" w:type="dxa"/>
          </w:tcPr>
          <w:p w:rsidR="00017384" w:rsidRPr="00BA25A5" w:rsidRDefault="00017384" w:rsidP="00BA25A5">
            <w:pPr>
              <w:jc w:val="center"/>
              <w:rPr>
                <w:b/>
                <w:sz w:val="20"/>
              </w:rPr>
            </w:pPr>
            <w:r w:rsidRPr="00BA25A5">
              <w:rPr>
                <w:b/>
                <w:sz w:val="20"/>
              </w:rPr>
              <w:t>Account Name</w:t>
            </w:r>
          </w:p>
        </w:tc>
        <w:tc>
          <w:tcPr>
            <w:tcW w:w="2311" w:type="dxa"/>
          </w:tcPr>
          <w:p w:rsidR="00017384" w:rsidRPr="00BA25A5" w:rsidRDefault="00017384" w:rsidP="00BA25A5">
            <w:pPr>
              <w:jc w:val="center"/>
              <w:rPr>
                <w:b/>
                <w:sz w:val="20"/>
              </w:rPr>
            </w:pPr>
            <w:r w:rsidRPr="00BA25A5">
              <w:rPr>
                <w:b/>
                <w:sz w:val="20"/>
              </w:rPr>
              <w:t>Account No.</w:t>
            </w:r>
          </w:p>
        </w:tc>
        <w:tc>
          <w:tcPr>
            <w:tcW w:w="2311" w:type="dxa"/>
          </w:tcPr>
          <w:p w:rsidR="00017384" w:rsidRPr="00BA25A5" w:rsidRDefault="00017384" w:rsidP="00BA25A5">
            <w:pPr>
              <w:jc w:val="center"/>
              <w:rPr>
                <w:b/>
                <w:sz w:val="20"/>
              </w:rPr>
            </w:pPr>
            <w:r w:rsidRPr="00BA25A5">
              <w:rPr>
                <w:b/>
                <w:sz w:val="20"/>
              </w:rPr>
              <w:t>Interest Rate</w:t>
            </w:r>
          </w:p>
        </w:tc>
        <w:tc>
          <w:tcPr>
            <w:tcW w:w="2445" w:type="dxa"/>
          </w:tcPr>
          <w:p w:rsidR="00017384" w:rsidRPr="00BA25A5" w:rsidRDefault="00017384" w:rsidP="00BA25A5">
            <w:pPr>
              <w:jc w:val="center"/>
              <w:rPr>
                <w:b/>
                <w:sz w:val="20"/>
              </w:rPr>
            </w:pPr>
            <w:r w:rsidRPr="00BA25A5">
              <w:rPr>
                <w:b/>
                <w:sz w:val="20"/>
              </w:rPr>
              <w:t>Balance</w:t>
            </w:r>
            <w:r w:rsidR="004F1E9C">
              <w:rPr>
                <w:b/>
                <w:sz w:val="20"/>
              </w:rPr>
              <w:t>*</w:t>
            </w:r>
          </w:p>
        </w:tc>
      </w:tr>
      <w:tr w:rsidR="00017384" w:rsidTr="00BA25A5">
        <w:tc>
          <w:tcPr>
            <w:tcW w:w="2311" w:type="dxa"/>
          </w:tcPr>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Current Account</w:t>
            </w:r>
          </w:p>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Deposit Account</w:t>
            </w:r>
          </w:p>
          <w:p w:rsidR="00017384" w:rsidRPr="00BA25A5" w:rsidRDefault="00017384" w:rsidP="00301896">
            <w:pPr>
              <w:rPr>
                <w:rFonts w:ascii="Arial" w:hAnsi="Arial" w:cs="Arial"/>
                <w:sz w:val="22"/>
                <w:szCs w:val="22"/>
              </w:rPr>
            </w:pPr>
          </w:p>
        </w:tc>
        <w:tc>
          <w:tcPr>
            <w:tcW w:w="2311" w:type="dxa"/>
          </w:tcPr>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24568</w:t>
            </w:r>
          </w:p>
          <w:p w:rsidR="00017384" w:rsidRPr="00BA25A5" w:rsidRDefault="00017384" w:rsidP="00301896">
            <w:pPr>
              <w:rPr>
                <w:rFonts w:ascii="Arial" w:hAnsi="Arial" w:cs="Arial"/>
                <w:sz w:val="22"/>
                <w:szCs w:val="22"/>
              </w:rPr>
            </w:pPr>
          </w:p>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24569</w:t>
            </w:r>
          </w:p>
        </w:tc>
        <w:tc>
          <w:tcPr>
            <w:tcW w:w="2311" w:type="dxa"/>
          </w:tcPr>
          <w:p w:rsidR="00017384" w:rsidRPr="00BA25A5" w:rsidRDefault="00017384" w:rsidP="00301896">
            <w:pPr>
              <w:rPr>
                <w:rFonts w:ascii="Arial" w:hAnsi="Arial" w:cs="Arial"/>
                <w:sz w:val="22"/>
                <w:szCs w:val="22"/>
              </w:rPr>
            </w:pPr>
          </w:p>
        </w:tc>
        <w:tc>
          <w:tcPr>
            <w:tcW w:w="2445" w:type="dxa"/>
          </w:tcPr>
          <w:p w:rsidR="00017384" w:rsidRPr="00BA25A5" w:rsidRDefault="00967C5D" w:rsidP="00BA25A5">
            <w:pPr>
              <w:jc w:val="right"/>
              <w:rPr>
                <w:rFonts w:ascii="Arial" w:hAnsi="Arial" w:cs="Arial"/>
                <w:sz w:val="22"/>
                <w:szCs w:val="22"/>
              </w:rPr>
            </w:pPr>
            <w:r w:rsidRPr="00967C5D">
              <w:rPr>
                <w:rFonts w:ascii="Arial" w:hAnsi="Arial" w:cs="Arial"/>
                <w:sz w:val="22"/>
                <w:szCs w:val="22"/>
              </w:rPr>
              <w:t xml:space="preserve">4,000,000 </w:t>
            </w:r>
          </w:p>
          <w:p w:rsidR="00967C5D" w:rsidRDefault="00967C5D" w:rsidP="00BA25A5">
            <w:pPr>
              <w:jc w:val="right"/>
              <w:rPr>
                <w:rFonts w:ascii="Arial" w:hAnsi="Arial" w:cs="Arial"/>
                <w:sz w:val="22"/>
                <w:szCs w:val="22"/>
              </w:rPr>
            </w:pPr>
          </w:p>
          <w:p w:rsidR="00017384" w:rsidRPr="00BA25A5" w:rsidRDefault="00017384" w:rsidP="00BA25A5">
            <w:pPr>
              <w:jc w:val="right"/>
              <w:rPr>
                <w:rFonts w:ascii="Arial" w:hAnsi="Arial" w:cs="Arial"/>
                <w:sz w:val="22"/>
                <w:szCs w:val="22"/>
              </w:rPr>
            </w:pPr>
            <w:r w:rsidRPr="00BA25A5">
              <w:rPr>
                <w:rFonts w:ascii="Arial" w:hAnsi="Arial" w:cs="Arial"/>
                <w:sz w:val="22"/>
                <w:szCs w:val="22"/>
              </w:rPr>
              <w:t>0</w:t>
            </w:r>
          </w:p>
        </w:tc>
      </w:tr>
    </w:tbl>
    <w:p w:rsidR="00017384" w:rsidRDefault="008C2891" w:rsidP="00017384">
      <w:pPr>
        <w:numPr>
          <w:ilvl w:val="0"/>
          <w:numId w:val="45"/>
        </w:numPr>
        <w:tabs>
          <w:tab w:val="clear" w:pos="720"/>
        </w:tabs>
        <w:spacing w:before="60" w:after="60"/>
        <w:ind w:left="0" w:firstLine="0"/>
        <w:jc w:val="center"/>
        <w:rPr>
          <w:sz w:val="18"/>
          <w:szCs w:val="18"/>
        </w:rPr>
      </w:pPr>
      <w:r>
        <w:rPr>
          <w:noProof/>
        </w:rPr>
        <mc:AlternateContent>
          <mc:Choice Requires="wps">
            <w:drawing>
              <wp:anchor distT="0" distB="0" distL="114300" distR="114300" simplePos="0" relativeHeight="251660288" behindDoc="0" locked="0" layoutInCell="1" allowOverlap="1" wp14:anchorId="1D712B50" wp14:editId="199757EF">
                <wp:simplePos x="0" y="0"/>
                <wp:positionH relativeFrom="column">
                  <wp:posOffset>1469449</wp:posOffset>
                </wp:positionH>
                <wp:positionV relativeFrom="paragraph">
                  <wp:posOffset>541655</wp:posOffset>
                </wp:positionV>
                <wp:extent cx="888365" cy="647065"/>
                <wp:effectExtent l="18415" t="10795" r="17145" b="18415"/>
                <wp:wrapNone/>
                <wp:docPr id="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8365" cy="64706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7884" id="Freeform 14" o:spid="_x0000_s1026" style="position:absolute;margin-left:115.7pt;margin-top:42.65pt;width:69.9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64690,97036;92898,544349;70332,622451;19558,558549;42124,182238;64690,118337;92898,97036;126748,54435;132390,210639;126748,246140;115465,267441;138031,260341;183164,267441;200089,274541;188806,345543;126748,338443;138031,317142;177523,153838;205731,224840;217014,366844;194447,331343;177523,246140;205731,18934;177523,40234;188806,310042;194447,359744;200089,260341;217014,203539;267788,89936;233939,132537;211372,175138;205731,203539;222655,210639;301638,310042;335488,253241;358054,295842;369337,317142;374979,359744;425753,295842;499094,381044;532944,395245;549869,295842;555510,267441;578077,253241;651418,260341;696550,317142;707834,345543;747325,359744;769891,352643;786816,338443;809383,345543;860157,402345;888365,437846" o:connectangles="0,0,0,0,0,0,0,0,0,0,0,0,0,0,0,0,0,0,0,0,0,0,0,0,0,0,0,0,0,0,0,0,0,0,0,0,0,0,0,0,0,0,0,0,0,0,0,0,0,0,0,0,0"/>
              </v:shape>
            </w:pict>
          </mc:Fallback>
        </mc:AlternateContent>
      </w:r>
      <w:r w:rsidR="00017384">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017384" w:rsidRPr="00BA25A5" w:rsidTr="00BA25A5">
        <w:tc>
          <w:tcPr>
            <w:tcW w:w="1278" w:type="dxa"/>
          </w:tcPr>
          <w:p w:rsidR="00017384" w:rsidRPr="00BA25A5" w:rsidRDefault="00017384" w:rsidP="00301896">
            <w:pPr>
              <w:rPr>
                <w:b/>
                <w:sz w:val="18"/>
                <w:szCs w:val="18"/>
              </w:rPr>
            </w:pPr>
            <w:r w:rsidRPr="00BA25A5">
              <w:rPr>
                <w:b/>
                <w:sz w:val="18"/>
                <w:szCs w:val="18"/>
              </w:rPr>
              <w:t>Account No./ Description</w:t>
            </w:r>
          </w:p>
        </w:tc>
        <w:tc>
          <w:tcPr>
            <w:tcW w:w="1260" w:type="dxa"/>
          </w:tcPr>
          <w:p w:rsidR="00017384" w:rsidRPr="00BA25A5" w:rsidRDefault="00017384" w:rsidP="00BA25A5">
            <w:pPr>
              <w:jc w:val="center"/>
              <w:rPr>
                <w:b/>
                <w:sz w:val="18"/>
                <w:szCs w:val="18"/>
              </w:rPr>
            </w:pPr>
          </w:p>
          <w:p w:rsidR="00017384" w:rsidRPr="00BA25A5" w:rsidRDefault="00017384" w:rsidP="00BA25A5">
            <w:pPr>
              <w:jc w:val="center"/>
              <w:rPr>
                <w:b/>
                <w:sz w:val="18"/>
                <w:szCs w:val="18"/>
              </w:rPr>
            </w:pPr>
            <w:r w:rsidRPr="00BA25A5">
              <w:rPr>
                <w:b/>
                <w:sz w:val="18"/>
                <w:szCs w:val="18"/>
              </w:rPr>
              <w:t>Balance*</w:t>
            </w:r>
          </w:p>
        </w:tc>
        <w:tc>
          <w:tcPr>
            <w:tcW w:w="900" w:type="dxa"/>
          </w:tcPr>
          <w:p w:rsidR="00017384" w:rsidRPr="00BA25A5" w:rsidRDefault="00017384" w:rsidP="00BA25A5">
            <w:pPr>
              <w:jc w:val="center"/>
              <w:rPr>
                <w:b/>
                <w:sz w:val="18"/>
                <w:szCs w:val="18"/>
              </w:rPr>
            </w:pPr>
            <w:r w:rsidRPr="00BA25A5">
              <w:rPr>
                <w:b/>
                <w:sz w:val="18"/>
                <w:szCs w:val="18"/>
              </w:rPr>
              <w:t>Date Due</w:t>
            </w:r>
          </w:p>
        </w:tc>
        <w:tc>
          <w:tcPr>
            <w:tcW w:w="990" w:type="dxa"/>
          </w:tcPr>
          <w:p w:rsidR="00017384" w:rsidRPr="00BA25A5" w:rsidRDefault="00017384" w:rsidP="00BA25A5">
            <w:pPr>
              <w:jc w:val="center"/>
              <w:rPr>
                <w:b/>
                <w:sz w:val="18"/>
                <w:szCs w:val="18"/>
              </w:rPr>
            </w:pPr>
            <w:r w:rsidRPr="00BA25A5">
              <w:rPr>
                <w:b/>
                <w:sz w:val="18"/>
                <w:szCs w:val="18"/>
              </w:rPr>
              <w:t>Interest Rate</w:t>
            </w:r>
          </w:p>
        </w:tc>
        <w:tc>
          <w:tcPr>
            <w:tcW w:w="1890" w:type="dxa"/>
          </w:tcPr>
          <w:p w:rsidR="00017384" w:rsidRPr="00BA25A5" w:rsidRDefault="00017384" w:rsidP="00BA25A5">
            <w:pPr>
              <w:jc w:val="center"/>
              <w:rPr>
                <w:b/>
                <w:sz w:val="18"/>
                <w:szCs w:val="18"/>
              </w:rPr>
            </w:pPr>
            <w:r w:rsidRPr="00BA25A5">
              <w:rPr>
                <w:b/>
                <w:sz w:val="18"/>
                <w:szCs w:val="18"/>
              </w:rPr>
              <w:t>Date Through Which Interest Is Paid</w:t>
            </w:r>
          </w:p>
        </w:tc>
        <w:tc>
          <w:tcPr>
            <w:tcW w:w="3060" w:type="dxa"/>
          </w:tcPr>
          <w:p w:rsidR="00017384" w:rsidRPr="00BA25A5" w:rsidRDefault="00017384" w:rsidP="00BA25A5">
            <w:pPr>
              <w:jc w:val="center"/>
              <w:rPr>
                <w:b/>
                <w:sz w:val="18"/>
                <w:szCs w:val="18"/>
              </w:rPr>
            </w:pPr>
            <w:r w:rsidRPr="00BA25A5">
              <w:rPr>
                <w:b/>
                <w:sz w:val="18"/>
                <w:szCs w:val="18"/>
              </w:rPr>
              <w:t>Description of Collateral</w:t>
            </w:r>
          </w:p>
        </w:tc>
      </w:tr>
      <w:tr w:rsidR="00017384" w:rsidRPr="00BA25A5" w:rsidTr="00BA25A5">
        <w:tc>
          <w:tcPr>
            <w:tcW w:w="1278" w:type="dxa"/>
          </w:tcPr>
          <w:p w:rsidR="00017384" w:rsidRPr="00BA25A5" w:rsidRDefault="00017384" w:rsidP="00301896">
            <w:pPr>
              <w:rPr>
                <w:sz w:val="18"/>
                <w:szCs w:val="18"/>
              </w:rPr>
            </w:pPr>
          </w:p>
        </w:tc>
        <w:tc>
          <w:tcPr>
            <w:tcW w:w="1260" w:type="dxa"/>
          </w:tcPr>
          <w:p w:rsidR="00017384" w:rsidRPr="00BA25A5" w:rsidRDefault="00017384" w:rsidP="00301896">
            <w:pPr>
              <w:rPr>
                <w:sz w:val="18"/>
                <w:szCs w:val="18"/>
              </w:rPr>
            </w:pPr>
          </w:p>
        </w:tc>
        <w:tc>
          <w:tcPr>
            <w:tcW w:w="900" w:type="dxa"/>
          </w:tcPr>
          <w:p w:rsidR="00017384" w:rsidRPr="00BA25A5" w:rsidRDefault="00017384" w:rsidP="00301896">
            <w:pPr>
              <w:rPr>
                <w:sz w:val="18"/>
                <w:szCs w:val="18"/>
              </w:rPr>
            </w:pPr>
          </w:p>
        </w:tc>
        <w:tc>
          <w:tcPr>
            <w:tcW w:w="990" w:type="dxa"/>
          </w:tcPr>
          <w:p w:rsidR="00017384" w:rsidRPr="00BA25A5" w:rsidRDefault="00017384" w:rsidP="00301896">
            <w:pPr>
              <w:rPr>
                <w:sz w:val="18"/>
                <w:szCs w:val="18"/>
              </w:rPr>
            </w:pPr>
          </w:p>
        </w:tc>
        <w:tc>
          <w:tcPr>
            <w:tcW w:w="1890" w:type="dxa"/>
          </w:tcPr>
          <w:p w:rsidR="00017384" w:rsidRPr="00BA25A5" w:rsidRDefault="00017384" w:rsidP="00301896">
            <w:pPr>
              <w:rPr>
                <w:sz w:val="18"/>
                <w:szCs w:val="18"/>
              </w:rPr>
            </w:pPr>
          </w:p>
        </w:tc>
        <w:tc>
          <w:tcPr>
            <w:tcW w:w="3060" w:type="dxa"/>
          </w:tcPr>
          <w:p w:rsidR="00017384" w:rsidRPr="00BA25A5" w:rsidRDefault="00017384" w:rsidP="00301896">
            <w:pPr>
              <w:rPr>
                <w:sz w:val="18"/>
                <w:szCs w:val="18"/>
              </w:rPr>
            </w:pPr>
          </w:p>
        </w:tc>
      </w:tr>
    </w:tbl>
    <w:p w:rsidR="00017384" w:rsidRPr="00BB2CF0" w:rsidRDefault="00017384" w:rsidP="00017384">
      <w:pPr>
        <w:rPr>
          <w:sz w:val="18"/>
          <w:szCs w:val="18"/>
        </w:rPr>
      </w:pPr>
    </w:p>
    <w:tbl>
      <w:tblPr>
        <w:tblW w:w="9378" w:type="dxa"/>
        <w:tblLook w:val="01E0" w:firstRow="1" w:lastRow="1" w:firstColumn="1" w:lastColumn="1" w:noHBand="0" w:noVBand="0"/>
      </w:tblPr>
      <w:tblGrid>
        <w:gridCol w:w="5328"/>
        <w:gridCol w:w="270"/>
        <w:gridCol w:w="3780"/>
      </w:tblGrid>
      <w:tr w:rsidR="00017384" w:rsidTr="00BA25A5">
        <w:tc>
          <w:tcPr>
            <w:tcW w:w="5328" w:type="dxa"/>
            <w:tcBorders>
              <w:bottom w:val="single" w:sz="4" w:space="0" w:color="auto"/>
            </w:tcBorders>
          </w:tcPr>
          <w:p w:rsidR="00017384" w:rsidRDefault="008C2891" w:rsidP="00301896">
            <w:r w:rsidRPr="008C2891">
              <w:t>Aileen Acomp</w:t>
            </w:r>
            <w:r>
              <w:t>anado</w:t>
            </w:r>
          </w:p>
        </w:tc>
        <w:tc>
          <w:tcPr>
            <w:tcW w:w="270" w:type="dxa"/>
          </w:tcPr>
          <w:p w:rsidR="00017384" w:rsidRDefault="00017384" w:rsidP="00301896"/>
        </w:tc>
        <w:tc>
          <w:tcPr>
            <w:tcW w:w="3780" w:type="dxa"/>
            <w:tcBorders>
              <w:bottom w:val="single" w:sz="4" w:space="0" w:color="auto"/>
            </w:tcBorders>
          </w:tcPr>
          <w:p w:rsidR="00017384" w:rsidRDefault="00A03884" w:rsidP="00301896">
            <w:r>
              <w:t xml:space="preserve">               15 December 20X6</w:t>
            </w:r>
          </w:p>
        </w:tc>
      </w:tr>
      <w:tr w:rsidR="00017384" w:rsidTr="00BA25A5">
        <w:tc>
          <w:tcPr>
            <w:tcW w:w="5328" w:type="dxa"/>
            <w:tcBorders>
              <w:top w:val="single" w:sz="4" w:space="0" w:color="auto"/>
            </w:tcBorders>
          </w:tcPr>
          <w:p w:rsidR="00017384" w:rsidRPr="00BA25A5" w:rsidRDefault="00017384" w:rsidP="00BA25A5">
            <w:pPr>
              <w:jc w:val="center"/>
              <w:rPr>
                <w:sz w:val="20"/>
              </w:rPr>
            </w:pPr>
            <w:r w:rsidRPr="00BA25A5">
              <w:rPr>
                <w:sz w:val="20"/>
              </w:rPr>
              <w:t>(Customer’s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bl>
    <w:p w:rsidR="00017384" w:rsidRDefault="00B8120A" w:rsidP="00017384">
      <w:pPr>
        <w:spacing w:before="60" w:after="60"/>
        <w:rPr>
          <w:sz w:val="20"/>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E152452" wp14:editId="6C1F35FA">
                <wp:simplePos x="0" y="0"/>
                <wp:positionH relativeFrom="column">
                  <wp:posOffset>1172845</wp:posOffset>
                </wp:positionH>
                <wp:positionV relativeFrom="paragraph">
                  <wp:posOffset>490855</wp:posOffset>
                </wp:positionV>
                <wp:extent cx="1494155" cy="449580"/>
                <wp:effectExtent l="10795" t="5080" r="9525" b="1206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4155" cy="449580"/>
                        </a:xfrm>
                        <a:custGeom>
                          <a:avLst/>
                          <a:gdLst>
                            <a:gd name="T0" fmla="*/ 131 w 1732"/>
                            <a:gd name="T1" fmla="*/ 210 h 1372"/>
                            <a:gd name="T2" fmla="*/ 188 w 1732"/>
                            <a:gd name="T3" fmla="*/ 1155 h 1372"/>
                            <a:gd name="T4" fmla="*/ 143 w 1732"/>
                            <a:gd name="T5" fmla="*/ 1320 h 1372"/>
                            <a:gd name="T6" fmla="*/ 40 w 1732"/>
                            <a:gd name="T7" fmla="*/ 1185 h 1372"/>
                            <a:gd name="T8" fmla="*/ 85 w 1732"/>
                            <a:gd name="T9" fmla="*/ 390 h 1372"/>
                            <a:gd name="T10" fmla="*/ 131 w 1732"/>
                            <a:gd name="T11" fmla="*/ 255 h 1372"/>
                            <a:gd name="T12" fmla="*/ 188 w 1732"/>
                            <a:gd name="T13" fmla="*/ 210 h 1372"/>
                            <a:gd name="T14" fmla="*/ 345 w 1732"/>
                            <a:gd name="T15" fmla="*/ 410 h 1372"/>
                            <a:gd name="T16" fmla="*/ 257 w 1732"/>
                            <a:gd name="T17" fmla="*/ 120 h 1372"/>
                            <a:gd name="T18" fmla="*/ 268 w 1732"/>
                            <a:gd name="T19" fmla="*/ 450 h 1372"/>
                            <a:gd name="T20" fmla="*/ 257 w 1732"/>
                            <a:gd name="T21" fmla="*/ 525 h 1372"/>
                            <a:gd name="T22" fmla="*/ 234 w 1732"/>
                            <a:gd name="T23" fmla="*/ 570 h 1372"/>
                            <a:gd name="T24" fmla="*/ 280 w 1732"/>
                            <a:gd name="T25" fmla="*/ 555 h 1372"/>
                            <a:gd name="T26" fmla="*/ 371 w 1732"/>
                            <a:gd name="T27" fmla="*/ 570 h 1372"/>
                            <a:gd name="T28" fmla="*/ 405 w 1732"/>
                            <a:gd name="T29" fmla="*/ 585 h 1372"/>
                            <a:gd name="T30" fmla="*/ 383 w 1732"/>
                            <a:gd name="T31" fmla="*/ 735 h 1372"/>
                            <a:gd name="T32" fmla="*/ 195 w 1732"/>
                            <a:gd name="T33" fmla="*/ 1265 h 1372"/>
                            <a:gd name="T34" fmla="*/ 280 w 1732"/>
                            <a:gd name="T35" fmla="*/ 675 h 1372"/>
                            <a:gd name="T36" fmla="*/ 450 w 1732"/>
                            <a:gd name="T37" fmla="*/ 1070 h 1372"/>
                            <a:gd name="T38" fmla="*/ 417 w 1732"/>
                            <a:gd name="T39" fmla="*/ 480 h 1372"/>
                            <a:gd name="T40" fmla="*/ 440 w 1732"/>
                            <a:gd name="T41" fmla="*/ 780 h 1372"/>
                            <a:gd name="T42" fmla="*/ 394 w 1732"/>
                            <a:gd name="T43" fmla="*/ 705 h 1372"/>
                            <a:gd name="T44" fmla="*/ 360 w 1732"/>
                            <a:gd name="T45" fmla="*/ 525 h 1372"/>
                            <a:gd name="T46" fmla="*/ 645 w 1732"/>
                            <a:gd name="T47" fmla="*/ 1010 h 1372"/>
                            <a:gd name="T48" fmla="*/ 900 w 1732"/>
                            <a:gd name="T49" fmla="*/ 935 h 1372"/>
                            <a:gd name="T50" fmla="*/ 383 w 1732"/>
                            <a:gd name="T51" fmla="*/ 660 h 1372"/>
                            <a:gd name="T52" fmla="*/ 394 w 1732"/>
                            <a:gd name="T53" fmla="*/ 765 h 1372"/>
                            <a:gd name="T54" fmla="*/ 405 w 1732"/>
                            <a:gd name="T55" fmla="*/ 555 h 1372"/>
                            <a:gd name="T56" fmla="*/ 440 w 1732"/>
                            <a:gd name="T57" fmla="*/ 435 h 1372"/>
                            <a:gd name="T58" fmla="*/ 690 w 1732"/>
                            <a:gd name="T59" fmla="*/ 395 h 1372"/>
                            <a:gd name="T60" fmla="*/ 705 w 1732"/>
                            <a:gd name="T61" fmla="*/ 35 h 1372"/>
                            <a:gd name="T62" fmla="*/ 428 w 1732"/>
                            <a:gd name="T63" fmla="*/ 375 h 1372"/>
                            <a:gd name="T64" fmla="*/ 417 w 1732"/>
                            <a:gd name="T65" fmla="*/ 435 h 1372"/>
                            <a:gd name="T66" fmla="*/ 451 w 1732"/>
                            <a:gd name="T67" fmla="*/ 450 h 1372"/>
                            <a:gd name="T68" fmla="*/ 611 w 1732"/>
                            <a:gd name="T69" fmla="*/ 660 h 1372"/>
                            <a:gd name="T70" fmla="*/ 680 w 1732"/>
                            <a:gd name="T71" fmla="*/ 540 h 1372"/>
                            <a:gd name="T72" fmla="*/ 725 w 1732"/>
                            <a:gd name="T73" fmla="*/ 630 h 1372"/>
                            <a:gd name="T74" fmla="*/ 748 w 1732"/>
                            <a:gd name="T75" fmla="*/ 675 h 1372"/>
                            <a:gd name="T76" fmla="*/ 760 w 1732"/>
                            <a:gd name="T77" fmla="*/ 765 h 1372"/>
                            <a:gd name="T78" fmla="*/ 863 w 1732"/>
                            <a:gd name="T79" fmla="*/ 630 h 1372"/>
                            <a:gd name="T80" fmla="*/ 1011 w 1732"/>
                            <a:gd name="T81" fmla="*/ 810 h 1372"/>
                            <a:gd name="T82" fmla="*/ 1080 w 1732"/>
                            <a:gd name="T83" fmla="*/ 840 h 1372"/>
                            <a:gd name="T84" fmla="*/ 1114 w 1732"/>
                            <a:gd name="T85" fmla="*/ 630 h 1372"/>
                            <a:gd name="T86" fmla="*/ 1126 w 1732"/>
                            <a:gd name="T87" fmla="*/ 570 h 1372"/>
                            <a:gd name="T88" fmla="*/ 1260 w 1732"/>
                            <a:gd name="T89" fmla="*/ 830 h 1372"/>
                            <a:gd name="T90" fmla="*/ 1320 w 1732"/>
                            <a:gd name="T91" fmla="*/ 555 h 1372"/>
                            <a:gd name="T92" fmla="*/ 1411 w 1732"/>
                            <a:gd name="T93" fmla="*/ 675 h 1372"/>
                            <a:gd name="T94" fmla="*/ 1434 w 1732"/>
                            <a:gd name="T95" fmla="*/ 735 h 1372"/>
                            <a:gd name="T96" fmla="*/ 1514 w 1732"/>
                            <a:gd name="T97" fmla="*/ 765 h 1372"/>
                            <a:gd name="T98" fmla="*/ 1560 w 1732"/>
                            <a:gd name="T99" fmla="*/ 750 h 1372"/>
                            <a:gd name="T100" fmla="*/ 1215 w 1732"/>
                            <a:gd name="T101" fmla="*/ 725 h 1372"/>
                            <a:gd name="T102" fmla="*/ 1640 w 1732"/>
                            <a:gd name="T103" fmla="*/ 735 h 1372"/>
                            <a:gd name="T104" fmla="*/ 1500 w 1732"/>
                            <a:gd name="T105" fmla="*/ 590 h 1372"/>
                            <a:gd name="T106" fmla="*/ 1500 w 1732"/>
                            <a:gd name="T107" fmla="*/ 725 h 1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732" h="1372">
                              <a:moveTo>
                                <a:pt x="131" y="210"/>
                              </a:moveTo>
                              <a:cubicBezTo>
                                <a:pt x="144" y="538"/>
                                <a:pt x="161" y="835"/>
                                <a:pt x="188" y="1155"/>
                              </a:cubicBezTo>
                              <a:cubicBezTo>
                                <a:pt x="173" y="1210"/>
                                <a:pt x="174" y="1279"/>
                                <a:pt x="143" y="1320"/>
                              </a:cubicBezTo>
                              <a:cubicBezTo>
                                <a:pt x="103" y="1372"/>
                                <a:pt x="46" y="1201"/>
                                <a:pt x="40" y="1185"/>
                              </a:cubicBezTo>
                              <a:cubicBezTo>
                                <a:pt x="0" y="926"/>
                                <a:pt x="27" y="643"/>
                                <a:pt x="85" y="390"/>
                              </a:cubicBezTo>
                              <a:cubicBezTo>
                                <a:pt x="90" y="370"/>
                                <a:pt x="123" y="266"/>
                                <a:pt x="131" y="255"/>
                              </a:cubicBezTo>
                              <a:cubicBezTo>
                                <a:pt x="147" y="234"/>
                                <a:pt x="171" y="228"/>
                                <a:pt x="188" y="210"/>
                              </a:cubicBezTo>
                              <a:cubicBezTo>
                                <a:pt x="208" y="189"/>
                                <a:pt x="334" y="425"/>
                                <a:pt x="345" y="410"/>
                              </a:cubicBezTo>
                              <a:cubicBezTo>
                                <a:pt x="356" y="395"/>
                                <a:pt x="270" y="113"/>
                                <a:pt x="257" y="120"/>
                              </a:cubicBezTo>
                              <a:cubicBezTo>
                                <a:pt x="338" y="227"/>
                                <a:pt x="293" y="318"/>
                                <a:pt x="268" y="450"/>
                              </a:cubicBezTo>
                              <a:cubicBezTo>
                                <a:pt x="264" y="475"/>
                                <a:pt x="264" y="501"/>
                                <a:pt x="257" y="525"/>
                              </a:cubicBezTo>
                              <a:cubicBezTo>
                                <a:pt x="252" y="542"/>
                                <a:pt x="224" y="557"/>
                                <a:pt x="234" y="570"/>
                              </a:cubicBezTo>
                              <a:cubicBezTo>
                                <a:pt x="245" y="585"/>
                                <a:pt x="264" y="560"/>
                                <a:pt x="280" y="555"/>
                              </a:cubicBezTo>
                              <a:cubicBezTo>
                                <a:pt x="310" y="560"/>
                                <a:pt x="341" y="563"/>
                                <a:pt x="371" y="570"/>
                              </a:cubicBezTo>
                              <a:cubicBezTo>
                                <a:pt x="383" y="573"/>
                                <a:pt x="405" y="569"/>
                                <a:pt x="405" y="585"/>
                              </a:cubicBezTo>
                              <a:cubicBezTo>
                                <a:pt x="409" y="636"/>
                                <a:pt x="390" y="685"/>
                                <a:pt x="383" y="735"/>
                              </a:cubicBezTo>
                              <a:cubicBezTo>
                                <a:pt x="341" y="730"/>
                                <a:pt x="233" y="1287"/>
                                <a:pt x="195" y="1265"/>
                              </a:cubicBezTo>
                              <a:cubicBezTo>
                                <a:pt x="183" y="1258"/>
                                <a:pt x="277" y="693"/>
                                <a:pt x="280" y="675"/>
                              </a:cubicBezTo>
                              <a:cubicBezTo>
                                <a:pt x="295" y="572"/>
                                <a:pt x="349" y="1114"/>
                                <a:pt x="450" y="1070"/>
                              </a:cubicBezTo>
                              <a:cubicBezTo>
                                <a:pt x="474" y="1118"/>
                                <a:pt x="403" y="425"/>
                                <a:pt x="417" y="480"/>
                              </a:cubicBezTo>
                              <a:cubicBezTo>
                                <a:pt x="424" y="541"/>
                                <a:pt x="448" y="751"/>
                                <a:pt x="440" y="780"/>
                              </a:cubicBezTo>
                              <a:cubicBezTo>
                                <a:pt x="431" y="810"/>
                                <a:pt x="409" y="730"/>
                                <a:pt x="394" y="705"/>
                              </a:cubicBezTo>
                              <a:cubicBezTo>
                                <a:pt x="379" y="646"/>
                                <a:pt x="369" y="587"/>
                                <a:pt x="360" y="525"/>
                              </a:cubicBezTo>
                              <a:cubicBezTo>
                                <a:pt x="370" y="245"/>
                                <a:pt x="592" y="1218"/>
                                <a:pt x="645" y="1010"/>
                              </a:cubicBezTo>
                              <a:cubicBezTo>
                                <a:pt x="612" y="996"/>
                                <a:pt x="903" y="850"/>
                                <a:pt x="900" y="935"/>
                              </a:cubicBezTo>
                              <a:cubicBezTo>
                                <a:pt x="893" y="1125"/>
                                <a:pt x="372" y="470"/>
                                <a:pt x="383" y="660"/>
                              </a:cubicBezTo>
                              <a:cubicBezTo>
                                <a:pt x="385" y="695"/>
                                <a:pt x="390" y="730"/>
                                <a:pt x="394" y="765"/>
                              </a:cubicBezTo>
                              <a:cubicBezTo>
                                <a:pt x="398" y="695"/>
                                <a:pt x="397" y="624"/>
                                <a:pt x="405" y="555"/>
                              </a:cubicBezTo>
                              <a:cubicBezTo>
                                <a:pt x="411" y="513"/>
                                <a:pt x="431" y="476"/>
                                <a:pt x="440" y="435"/>
                              </a:cubicBezTo>
                              <a:cubicBezTo>
                                <a:pt x="460" y="340"/>
                                <a:pt x="608" y="431"/>
                                <a:pt x="690" y="395"/>
                              </a:cubicBezTo>
                              <a:cubicBezTo>
                                <a:pt x="667" y="425"/>
                                <a:pt x="723" y="0"/>
                                <a:pt x="705" y="35"/>
                              </a:cubicBezTo>
                              <a:cubicBezTo>
                                <a:pt x="690" y="65"/>
                                <a:pt x="428" y="375"/>
                                <a:pt x="428" y="375"/>
                              </a:cubicBezTo>
                              <a:cubicBezTo>
                                <a:pt x="424" y="395"/>
                                <a:pt x="411" y="416"/>
                                <a:pt x="417" y="435"/>
                              </a:cubicBezTo>
                              <a:cubicBezTo>
                                <a:pt x="421" y="450"/>
                                <a:pt x="443" y="439"/>
                                <a:pt x="451" y="450"/>
                              </a:cubicBezTo>
                              <a:cubicBezTo>
                                <a:pt x="522" y="543"/>
                                <a:pt x="514" y="618"/>
                                <a:pt x="611" y="660"/>
                              </a:cubicBezTo>
                              <a:cubicBezTo>
                                <a:pt x="642" y="599"/>
                                <a:pt x="662" y="608"/>
                                <a:pt x="680" y="540"/>
                              </a:cubicBezTo>
                              <a:cubicBezTo>
                                <a:pt x="695" y="570"/>
                                <a:pt x="710" y="600"/>
                                <a:pt x="725" y="630"/>
                              </a:cubicBezTo>
                              <a:cubicBezTo>
                                <a:pt x="733" y="645"/>
                                <a:pt x="748" y="675"/>
                                <a:pt x="748" y="675"/>
                              </a:cubicBezTo>
                              <a:cubicBezTo>
                                <a:pt x="752" y="705"/>
                                <a:pt x="741" y="748"/>
                                <a:pt x="760" y="765"/>
                              </a:cubicBezTo>
                              <a:cubicBezTo>
                                <a:pt x="805" y="804"/>
                                <a:pt x="853" y="656"/>
                                <a:pt x="863" y="630"/>
                              </a:cubicBezTo>
                              <a:cubicBezTo>
                                <a:pt x="967" y="748"/>
                                <a:pt x="918" y="687"/>
                                <a:pt x="1011" y="810"/>
                              </a:cubicBezTo>
                              <a:cubicBezTo>
                                <a:pt x="1028" y="832"/>
                                <a:pt x="1080" y="840"/>
                                <a:pt x="1080" y="840"/>
                              </a:cubicBezTo>
                              <a:cubicBezTo>
                                <a:pt x="1091" y="770"/>
                                <a:pt x="1103" y="700"/>
                                <a:pt x="1114" y="630"/>
                              </a:cubicBezTo>
                              <a:cubicBezTo>
                                <a:pt x="1117" y="610"/>
                                <a:pt x="1116" y="586"/>
                                <a:pt x="1126" y="570"/>
                              </a:cubicBezTo>
                              <a:cubicBezTo>
                                <a:pt x="1136" y="553"/>
                                <a:pt x="1245" y="840"/>
                                <a:pt x="1260" y="830"/>
                              </a:cubicBezTo>
                              <a:cubicBezTo>
                                <a:pt x="1310" y="835"/>
                                <a:pt x="1272" y="540"/>
                                <a:pt x="1320" y="555"/>
                              </a:cubicBezTo>
                              <a:cubicBezTo>
                                <a:pt x="1350" y="564"/>
                                <a:pt x="1399" y="651"/>
                                <a:pt x="1411" y="675"/>
                              </a:cubicBezTo>
                              <a:cubicBezTo>
                                <a:pt x="1420" y="694"/>
                                <a:pt x="1421" y="721"/>
                                <a:pt x="1434" y="735"/>
                              </a:cubicBezTo>
                              <a:cubicBezTo>
                                <a:pt x="1456" y="758"/>
                                <a:pt x="1488" y="753"/>
                                <a:pt x="1514" y="765"/>
                              </a:cubicBezTo>
                              <a:cubicBezTo>
                                <a:pt x="1529" y="760"/>
                                <a:pt x="1545" y="758"/>
                                <a:pt x="1560" y="750"/>
                              </a:cubicBezTo>
                              <a:cubicBezTo>
                                <a:pt x="1573" y="743"/>
                                <a:pt x="1202" y="728"/>
                                <a:pt x="1215" y="725"/>
                              </a:cubicBezTo>
                              <a:cubicBezTo>
                                <a:pt x="1230" y="722"/>
                                <a:pt x="1625" y="730"/>
                                <a:pt x="1640" y="735"/>
                              </a:cubicBezTo>
                              <a:cubicBezTo>
                                <a:pt x="1732" y="856"/>
                                <a:pt x="1351" y="413"/>
                                <a:pt x="1500" y="590"/>
                              </a:cubicBezTo>
                              <a:cubicBezTo>
                                <a:pt x="1520" y="614"/>
                                <a:pt x="1500" y="725"/>
                                <a:pt x="1500" y="7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2AC31" id="Freeform 13" o:spid="_x0000_s1026" style="position:absolute;margin-left:92.35pt;margin-top:38.65pt;width:117.6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2,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" path="m131,210v13,328,30,625,57,945c173,1210,174,1279,143,1320,103,1372,46,1201,40,1185,,926,27,643,85,390v5,-20,38,-124,46,-135c147,234,171,228,188,210v20,-21,146,215,157,200c356,395,270,113,257,120v81,107,36,198,11,330c264,475,264,501,257,525v-5,17,-33,32,-23,45c245,585,264,560,280,555v30,5,61,8,91,15c383,573,405,569,405,585v4,51,-15,100,-22,150c341,730,233,1287,195,1265v-12,-7,82,-572,85,-590c295,572,349,1114,450,1070v24,48,-47,-645,-33,-590c424,541,448,751,440,780v-9,30,-31,-50,-46,-75c379,646,369,587,360,525v10,-280,232,693,285,485c612,996,903,850,900,935,893,1125,372,470,383,660v2,35,7,70,11,105c398,695,397,624,405,555v6,-42,26,-79,35,-120c460,340,608,431,690,395,667,425,723,,705,35,690,65,428,375,428,375v-4,20,-17,41,-11,60c421,450,443,439,451,450v71,93,63,168,160,210c642,599,662,608,680,540v15,30,30,60,45,90c733,645,748,675,748,675v4,30,-7,73,12,90c805,804,853,656,863,630v104,118,55,57,148,180c1028,832,1080,840,1080,840v11,-70,23,-140,34,-210c1117,610,1116,586,1126,570v10,-17,119,270,134,260c1310,835,1272,540,1320,555v30,9,79,96,91,120c1420,694,1421,721,1434,735v22,23,54,18,80,30c1529,760,1545,758,1560,750v13,-7,-358,-22,-345,-25c1230,722,1625,730,1640,735,1732,856,1351,413,1500,590v20,24,,135,,135e" filled="f">
                <v:path arrowok="t" o:connecttype="custom" o:connectlocs="113011,68813;162183,378473;123363,432541;34507,388303;73327,127796;113011,83559;162183,68813;297623,134350;221708,39322;231197,147457;221708,172033;201866,186779;241549,181864;320053,186779;349384,191694;330405,240846;168222,414518;241549,221185;388204,350620;359736,157287;379577,255592;339894,231016;310563,172033;556426,330959;776408,306383;330405,216270;339894,250677;349384,181864;379577,142542;595247,129434;608187,11469;369225,122881;359736,142542;389067,147457;527095,216270;586620,176948;625440,206440;645282,221185;655634,250677;744489,206440;872166,265423;931690,275253;961021,206440;971373,186779;1086972,271976;1138732,181864;1217236,221185;1237078,240846;1306092,250677;1345775,245762;1048151,237570;1414789,240846;1294014,193333;1294014,237570" o:connectangles="0,0,0,0,0,0,0,0,0,0,0,0,0,0,0,0,0,0,0,0,0,0,0,0,0,0,0,0,0,0,0,0,0,0,0,0,0,0,0,0,0,0,0,0,0,0,0,0,0,0,0,0,0,0"/>
              </v:shape>
            </w:pict>
          </mc:Fallback>
        </mc:AlternateContent>
      </w:r>
      <w:r w:rsidR="00017384" w:rsidRPr="00E36B86">
        <w:rPr>
          <w:sz w:val="20"/>
        </w:rPr>
        <w:t>The information presented above by the customer is in agreement with our records. Although we have not conducted a comprehensive, detailed search of our records, no other deposit</w:t>
      </w:r>
      <w:r w:rsidR="00017384">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Cs w:val="24"/>
              </w:rPr>
            </w:pPr>
          </w:p>
          <w:p w:rsidR="00017384" w:rsidRPr="00BA25A5" w:rsidRDefault="00017384" w:rsidP="00301896">
            <w:pPr>
              <w:rPr>
                <w:rFonts w:ascii="Arial" w:hAnsi="Arial" w:cs="Arial"/>
                <w:sz w:val="22"/>
                <w:szCs w:val="22"/>
              </w:rPr>
            </w:pPr>
            <w:r w:rsidRPr="00BA25A5">
              <w:rPr>
                <w:rFonts w:ascii="Arial" w:hAnsi="Arial" w:cs="Arial"/>
                <w:sz w:val="22"/>
                <w:szCs w:val="22"/>
              </w:rPr>
              <w:t>Deborah Smith</w:t>
            </w:r>
          </w:p>
        </w:tc>
        <w:tc>
          <w:tcPr>
            <w:tcW w:w="270" w:type="dxa"/>
          </w:tcPr>
          <w:p w:rsidR="00017384" w:rsidRPr="00BA25A5" w:rsidRDefault="00017384" w:rsidP="00301896">
            <w:pPr>
              <w:rPr>
                <w:sz w:val="20"/>
              </w:rPr>
            </w:pPr>
          </w:p>
        </w:tc>
        <w:tc>
          <w:tcPr>
            <w:tcW w:w="3780" w:type="dxa"/>
            <w:tcBorders>
              <w:bottom w:val="single" w:sz="4" w:space="0" w:color="auto"/>
            </w:tcBorders>
          </w:tcPr>
          <w:p w:rsidR="00017384" w:rsidRPr="00BA25A5" w:rsidRDefault="00017384" w:rsidP="00BA25A5">
            <w:pPr>
              <w:jc w:val="center"/>
              <w:rPr>
                <w:sz w:val="20"/>
              </w:rPr>
            </w:pPr>
          </w:p>
          <w:p w:rsidR="00017384" w:rsidRPr="00BA25A5" w:rsidRDefault="00A03884" w:rsidP="00BA25A5">
            <w:pPr>
              <w:jc w:val="center"/>
              <w:rPr>
                <w:rFonts w:ascii="Arial" w:hAnsi="Arial" w:cs="Arial"/>
                <w:sz w:val="22"/>
                <w:szCs w:val="22"/>
              </w:rPr>
            </w:pPr>
            <w:r>
              <w:rPr>
                <w:rFonts w:ascii="Arial" w:hAnsi="Arial" w:cs="Arial"/>
                <w:sz w:val="22"/>
                <w:szCs w:val="22"/>
              </w:rPr>
              <w:t>2 January 20X7</w:t>
            </w: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(Financial Institution’s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 w:val="20"/>
              </w:rPr>
            </w:pPr>
          </w:p>
          <w:p w:rsidR="00017384" w:rsidRPr="00BA25A5" w:rsidRDefault="00017384" w:rsidP="00301896">
            <w:pPr>
              <w:rPr>
                <w:sz w:val="22"/>
                <w:szCs w:val="22"/>
              </w:rPr>
            </w:pPr>
            <w:r w:rsidRPr="00BA25A5">
              <w:rPr>
                <w:rFonts w:ascii="Arial" w:hAnsi="Arial" w:cs="Arial"/>
                <w:sz w:val="22"/>
                <w:szCs w:val="22"/>
              </w:rPr>
              <w:t>Accounting Manager</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(Title)</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bl>
    <w:p w:rsidR="00017384" w:rsidRPr="00E36B86" w:rsidRDefault="00017384" w:rsidP="00017384">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017384" w:rsidRPr="00BA25A5" w:rsidTr="00BA25A5">
        <w:tc>
          <w:tcPr>
            <w:tcW w:w="9378" w:type="dxa"/>
          </w:tcPr>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tc>
      </w:tr>
    </w:tbl>
    <w:p w:rsidR="00017384" w:rsidRDefault="00017384" w:rsidP="00017384">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017384" w:rsidRPr="00BA25A5" w:rsidTr="00BA25A5">
        <w:tc>
          <w:tcPr>
            <w:tcW w:w="4622" w:type="dxa"/>
          </w:tcPr>
          <w:p w:rsidR="00017384" w:rsidRPr="00BA25A5" w:rsidRDefault="00017384" w:rsidP="00301896">
            <w:pPr>
              <w:rPr>
                <w:sz w:val="20"/>
              </w:rPr>
            </w:pPr>
            <w:r w:rsidRPr="00BA25A5">
              <w:rPr>
                <w:sz w:val="20"/>
              </w:rPr>
              <w:t>Please return this form directly to our accountants:</w:t>
            </w:r>
          </w:p>
        </w:tc>
        <w:tc>
          <w:tcPr>
            <w:tcW w:w="4756" w:type="dxa"/>
          </w:tcPr>
          <w:p w:rsidR="00017384" w:rsidRPr="00BA25A5" w:rsidRDefault="00017384" w:rsidP="00301896">
            <w:pPr>
              <w:rPr>
                <w:sz w:val="20"/>
              </w:rPr>
            </w:pPr>
            <w:r w:rsidRPr="00BA25A5">
              <w:rPr>
                <w:sz w:val="20"/>
              </w:rPr>
              <w:t>{Participant’s Name}</w:t>
            </w:r>
          </w:p>
          <w:p w:rsidR="00017384" w:rsidRPr="00BA25A5" w:rsidRDefault="00B8120A" w:rsidP="00301896">
            <w:pPr>
              <w:rPr>
                <w:sz w:val="20"/>
              </w:rPr>
            </w:pPr>
            <w:r>
              <w:rPr>
                <w:sz w:val="20"/>
              </w:rPr>
              <w:t>EY</w:t>
            </w:r>
          </w:p>
          <w:p w:rsidR="00017384" w:rsidRPr="00BA25A5" w:rsidRDefault="00017384" w:rsidP="00301896">
            <w:pPr>
              <w:rPr>
                <w:sz w:val="20"/>
              </w:rPr>
            </w:pPr>
            <w:r w:rsidRPr="00BA25A5">
              <w:rPr>
                <w:sz w:val="20"/>
              </w:rPr>
              <w:t>Someplace, Earth</w:t>
            </w:r>
          </w:p>
          <w:p w:rsidR="00017384" w:rsidRPr="00BA25A5" w:rsidRDefault="00017384" w:rsidP="00301896">
            <w:pPr>
              <w:rPr>
                <w:sz w:val="20"/>
              </w:rPr>
            </w:pPr>
          </w:p>
          <w:p w:rsidR="00017384" w:rsidRPr="00BA25A5" w:rsidRDefault="00017384" w:rsidP="00301896">
            <w:pPr>
              <w:rPr>
                <w:sz w:val="20"/>
              </w:rPr>
            </w:pPr>
          </w:p>
        </w:tc>
      </w:tr>
    </w:tbl>
    <w:p w:rsidR="00BC018D" w:rsidRDefault="00BC018D" w:rsidP="00827ED9"/>
    <w:p w:rsidR="00827ED9" w:rsidRPr="00827ED9" w:rsidRDefault="004F1E9C" w:rsidP="00827ED9">
      <w:r w:rsidRPr="00A735E2">
        <w:rPr>
          <w:sz w:val="20"/>
        </w:rPr>
        <w:t xml:space="preserve">* Ordinarily, balances are </w:t>
      </w:r>
      <w:r w:rsidR="006513C3" w:rsidRPr="00A735E2">
        <w:rPr>
          <w:sz w:val="20"/>
        </w:rPr>
        <w:t xml:space="preserve">left </w:t>
      </w:r>
      <w:r w:rsidRPr="00A735E2">
        <w:rPr>
          <w:sz w:val="20"/>
        </w:rPr>
        <w:t>intentionally blank if they are not available at the time the form is prepared</w:t>
      </w:r>
    </w:p>
    <w:sectPr w:rsidR="00827ED9" w:rsidRPr="00827ED9" w:rsidSect="003B4DC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C52" w:rsidRDefault="00FF3C52">
      <w:r>
        <w:separator/>
      </w:r>
    </w:p>
  </w:endnote>
  <w:endnote w:type="continuationSeparator" w:id="0">
    <w:p w:rsidR="00FF3C52" w:rsidRDefault="00FF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DC8" w:rsidRPr="003B4DC8" w:rsidRDefault="003B4DC8" w:rsidP="003B4DC8">
    <w:pPr>
      <w:pStyle w:val="Footer"/>
      <w:tabs>
        <w:tab w:val="center" w:pos="4680"/>
        <w:tab w:val="right" w:pos="9090"/>
        <w:tab w:val="left" w:pos="9340"/>
      </w:tabs>
      <w:ind w:right="-61"/>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ab/>
    </w:r>
    <w:r w:rsidRPr="003B4DC8">
      <w:rPr>
        <w:rFonts w:ascii="Arial" w:hAnsi="Arial" w:cs="Arial"/>
        <w:sz w:val="18"/>
        <w:szCs w:val="18"/>
      </w:rPr>
      <w:tab/>
      <w:t>The Audit Academy</w:t>
    </w:r>
  </w:p>
  <w:p w:rsidR="00044F49" w:rsidRPr="003B4DC8" w:rsidRDefault="003B4DC8" w:rsidP="003B4DC8">
    <w:pPr>
      <w:pStyle w:val="Footer"/>
      <w:tabs>
        <w:tab w:val="right" w:pos="9090"/>
        <w:tab w:val="left" w:pos="9340"/>
      </w:tabs>
      <w:ind w:right="-61"/>
      <w:rPr>
        <w:rFonts w:ascii="Arial" w:hAnsi="Arial" w:cs="Arial"/>
        <w:sz w:val="18"/>
        <w:szCs w:val="18"/>
      </w:rPr>
    </w:pPr>
    <w:r w:rsidRPr="003B4DC8">
      <w:rPr>
        <w:rFonts w:ascii="Arial" w:hAnsi="Arial" w:cs="Arial"/>
        <w:sz w:val="18"/>
        <w:szCs w:val="18"/>
      </w:rPr>
      <w:t>© 2017 EYGM Limited</w:t>
    </w:r>
    <w:r w:rsidRPr="003B4DC8">
      <w:rPr>
        <w:rFonts w:ascii="Arial" w:hAnsi="Arial" w:cs="Arial"/>
        <w:sz w:val="18"/>
        <w:szCs w:val="18"/>
      </w:rPr>
      <w:tab/>
      <w:t>Bootcamp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6B193B">
    <w:pPr>
      <w:pStyle w:val="OddPageFooter"/>
      <w:rPr>
        <w:rStyle w:val="PageNumber"/>
      </w:rPr>
    </w:pPr>
    <w:r w:rsidRPr="00044F49">
      <w:rPr>
        <w:rStyle w:val="PageNumber"/>
        <w:szCs w:val="18"/>
      </w:rPr>
      <w:tab/>
    </w:r>
    <w:r w:rsidR="002A0060" w:rsidRPr="00FE6619">
      <w:rPr>
        <w:rStyle w:val="PageNumber"/>
      </w:rPr>
      <w:fldChar w:fldCharType="begin"/>
    </w:r>
    <w:r w:rsidRPr="00FE6619">
      <w:rPr>
        <w:rStyle w:val="PageNumber"/>
      </w:rPr>
      <w:instrText xml:space="preserve"> PAGE </w:instrText>
    </w:r>
    <w:r w:rsidR="002A0060" w:rsidRPr="00FE6619">
      <w:rPr>
        <w:rStyle w:val="PageNumber"/>
      </w:rPr>
      <w:fldChar w:fldCharType="separate"/>
    </w:r>
    <w:r w:rsidR="003B4DC8">
      <w:rPr>
        <w:rStyle w:val="PageNumber"/>
        <w:noProof/>
      </w:rPr>
      <w:t>2</w:t>
    </w:r>
    <w:r w:rsidR="002A0060" w:rsidRPr="00FE6619">
      <w:rPr>
        <w:rStyle w:val="PageNumber"/>
      </w:rPr>
      <w:fldChar w:fldCharType="end"/>
    </w:r>
    <w:r w:rsidR="00F75486">
      <w:rPr>
        <w:rStyle w:val="PageNumber"/>
      </w:rPr>
      <w:tab/>
    </w:r>
    <w:r w:rsidR="00E46599">
      <w:rPr>
        <w:rStyle w:val="PageNumber"/>
      </w:rPr>
      <w:t>Global assurance learning</w:t>
    </w:r>
  </w:p>
  <w:p w:rsidR="00044F49" w:rsidRPr="00FE6619" w:rsidRDefault="00044F49" w:rsidP="006B193B">
    <w:pPr>
      <w:pStyle w:val="OddPageFooter"/>
    </w:pPr>
    <w:r w:rsidRPr="00FE6619">
      <w:tab/>
    </w:r>
    <w:r w:rsidRPr="00FE6619">
      <w:tab/>
    </w:r>
    <w:r w:rsidR="00E46599">
      <w:t>Audit Core</w:t>
    </w:r>
    <w:r w:rsidR="00FC15AE">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3B4DC8">
    <w:pPr>
      <w:pStyle w:val="Footer"/>
      <w:tabs>
        <w:tab w:val="center" w:pos="4680"/>
        <w:tab w:val="right" w:pos="9090"/>
      </w:tabs>
      <w:ind w:right="-61"/>
      <w:jc w:val="both"/>
      <w:rPr>
        <w:rStyle w:val="PageNumber"/>
      </w:rPr>
    </w:pPr>
    <w:r w:rsidRPr="00FE6619">
      <w:tab/>
    </w:r>
    <w:r w:rsidR="005D029B">
      <w:rPr>
        <w:rStyle w:val="PageNumber"/>
      </w:rPr>
      <w:tab/>
    </w:r>
  </w:p>
  <w:p w:rsidR="003B4DC8" w:rsidRPr="000F7211" w:rsidRDefault="003B4DC8" w:rsidP="003B4DC8">
    <w:pPr>
      <w:pStyle w:val="Footer"/>
      <w:tabs>
        <w:tab w:val="right" w:pos="9029"/>
      </w:tabs>
      <w:rPr>
        <w:rFonts w:ascii="EYInterstate Light" w:hAnsi="EYInterstate Light" w:cs="Arial"/>
        <w:sz w:val="18"/>
        <w:szCs w:val="18"/>
      </w:rPr>
    </w:pPr>
    <w:r w:rsidRPr="000F7211">
      <w:rPr>
        <w:rFonts w:ascii="EYInterstate Light" w:hAnsi="EYInterstate Light" w:cs="Arial"/>
        <w:sz w:val="18"/>
        <w:szCs w:val="18"/>
      </w:rPr>
      <w:t xml:space="preserve">Page </w:t>
    </w:r>
    <w:r w:rsidRPr="000F7211">
      <w:rPr>
        <w:rFonts w:ascii="EYInterstate Light" w:hAnsi="EYInterstate Light" w:cs="Arial"/>
        <w:sz w:val="18"/>
        <w:szCs w:val="18"/>
      </w:rPr>
      <w:fldChar w:fldCharType="begin"/>
    </w:r>
    <w:r w:rsidRPr="000F7211">
      <w:rPr>
        <w:rFonts w:ascii="EYInterstate Light" w:hAnsi="EYInterstate Light" w:cs="Arial"/>
        <w:sz w:val="18"/>
        <w:szCs w:val="18"/>
      </w:rPr>
      <w:instrText xml:space="preserve"> PAGE   \* MERGEFORMAT </w:instrText>
    </w:r>
    <w:r w:rsidRPr="000F7211">
      <w:rPr>
        <w:rFonts w:ascii="EYInterstate Light" w:hAnsi="EYInterstate Light" w:cs="Arial"/>
        <w:sz w:val="18"/>
        <w:szCs w:val="18"/>
      </w:rPr>
      <w:fldChar w:fldCharType="separate"/>
    </w:r>
    <w:r w:rsidR="00432EEC">
      <w:rPr>
        <w:rFonts w:ascii="EYInterstate Light" w:hAnsi="EYInterstate Light" w:cs="Arial"/>
        <w:noProof/>
        <w:sz w:val="18"/>
        <w:szCs w:val="18"/>
      </w:rPr>
      <w:t>1</w:t>
    </w:r>
    <w:r w:rsidRPr="000F7211">
      <w:rPr>
        <w:rFonts w:ascii="EYInterstate Light" w:hAnsi="EYInterstate Light" w:cs="Arial"/>
        <w:sz w:val="18"/>
        <w:szCs w:val="18"/>
      </w:rPr>
      <w:fldChar w:fldCharType="end"/>
    </w:r>
    <w:r w:rsidRPr="000F7211">
      <w:rPr>
        <w:rFonts w:ascii="EYInterstate Light" w:hAnsi="EYInterstate Light" w:cs="Arial"/>
        <w:sz w:val="18"/>
        <w:szCs w:val="18"/>
      </w:rPr>
      <w:t xml:space="preserve"> of </w:t>
    </w:r>
    <w:r w:rsidRPr="000F7211">
      <w:rPr>
        <w:rFonts w:ascii="EYInterstate Light" w:hAnsi="EYInterstate Light" w:cs="Arial"/>
        <w:sz w:val="18"/>
        <w:szCs w:val="18"/>
      </w:rPr>
      <w:fldChar w:fldCharType="begin"/>
    </w:r>
    <w:r w:rsidRPr="000F7211">
      <w:rPr>
        <w:rFonts w:ascii="EYInterstate Light" w:hAnsi="EYInterstate Light" w:cs="Arial"/>
        <w:sz w:val="18"/>
        <w:szCs w:val="18"/>
      </w:rPr>
      <w:instrText xml:space="preserve"> NUMPAGES   \* MERGEFORMAT </w:instrText>
    </w:r>
    <w:r w:rsidRPr="000F7211">
      <w:rPr>
        <w:rFonts w:ascii="EYInterstate Light" w:hAnsi="EYInterstate Light" w:cs="Arial"/>
        <w:sz w:val="18"/>
        <w:szCs w:val="18"/>
      </w:rPr>
      <w:fldChar w:fldCharType="separate"/>
    </w:r>
    <w:r w:rsidR="00432EEC">
      <w:rPr>
        <w:rFonts w:ascii="EYInterstate Light" w:hAnsi="EYInterstate Light" w:cs="Arial"/>
        <w:noProof/>
        <w:sz w:val="18"/>
        <w:szCs w:val="18"/>
      </w:rPr>
      <w:t>1</w:t>
    </w:r>
    <w:r w:rsidRPr="000F7211">
      <w:rPr>
        <w:rFonts w:ascii="EYInterstate Light" w:hAnsi="EYInterstate Light" w:cs="Arial"/>
        <w:noProof/>
        <w:sz w:val="18"/>
        <w:szCs w:val="18"/>
      </w:rPr>
      <w:fldChar w:fldCharType="end"/>
    </w:r>
    <w:r w:rsidRPr="000F7211">
      <w:rPr>
        <w:rFonts w:ascii="EYInterstate Light" w:hAnsi="EYInterstate Light" w:cs="Arial"/>
        <w:sz w:val="18"/>
        <w:szCs w:val="18"/>
      </w:rPr>
      <w:tab/>
      <w:t>The Audit Academy</w:t>
    </w:r>
  </w:p>
  <w:p w:rsidR="00044F49" w:rsidRPr="000F7211" w:rsidRDefault="000F7211" w:rsidP="003B4DC8">
    <w:pPr>
      <w:pStyle w:val="EvenPageFooter"/>
      <w:tabs>
        <w:tab w:val="right" w:pos="9360"/>
      </w:tabs>
      <w:ind w:right="0"/>
      <w:rPr>
        <w:rFonts w:ascii="EYInterstate Light" w:hAnsi="EYInterstate Light" w:cs="Arial"/>
        <w:sz w:val="18"/>
        <w:szCs w:val="18"/>
      </w:rPr>
    </w:pPr>
    <w:r w:rsidRPr="000F7211">
      <w:rPr>
        <w:rFonts w:ascii="EYInterstate Light" w:hAnsi="EYInterstate Light" w:cs="Arial"/>
        <w:sz w:val="18"/>
        <w:szCs w:val="18"/>
      </w:rPr>
      <w:t>© 201</w:t>
    </w:r>
    <w:r w:rsidR="00432EEC">
      <w:rPr>
        <w:rFonts w:ascii="EYInterstate Light" w:hAnsi="EYInterstate Light" w:cs="Arial"/>
        <w:sz w:val="18"/>
        <w:szCs w:val="18"/>
      </w:rPr>
      <w:t>9</w:t>
    </w:r>
    <w:r w:rsidR="003B4DC8" w:rsidRPr="000F7211">
      <w:rPr>
        <w:rFonts w:ascii="EYInterstate Light" w:hAnsi="EYInterstate Light" w:cs="Arial"/>
        <w:sz w:val="18"/>
        <w:szCs w:val="18"/>
      </w:rPr>
      <w:t xml:space="preserve"> EYGM Limited</w:t>
    </w:r>
    <w:r w:rsidR="003B4DC8" w:rsidRPr="000F7211">
      <w:rPr>
        <w:rFonts w:ascii="EYInterstate Light" w:hAnsi="EYInterstate Light" w:cs="Arial"/>
        <w:sz w:val="18"/>
        <w:szCs w:val="18"/>
      </w:rPr>
      <w:tab/>
    </w:r>
    <w:r w:rsidR="003B4DC8" w:rsidRPr="000F7211">
      <w:rPr>
        <w:rFonts w:ascii="EYInterstate Light" w:hAnsi="EYInterstate Light" w:cs="Arial"/>
        <w:sz w:val="18"/>
        <w:szCs w:val="18"/>
      </w:rPr>
      <w:tab/>
    </w:r>
    <w:r w:rsidR="004B6BDC" w:rsidRPr="000F7211">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C52" w:rsidRDefault="00FF3C52">
      <w:pPr>
        <w:ind w:left="3600"/>
      </w:pPr>
      <w:r>
        <w:separator/>
      </w:r>
    </w:p>
    <w:p w:rsidR="00FF3C52" w:rsidRDefault="00FF3C52"/>
  </w:footnote>
  <w:footnote w:type="continuationSeparator" w:id="0">
    <w:p w:rsidR="00FF3C52" w:rsidRDefault="00FF3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3B4DC8" w:rsidRDefault="00046B95" w:rsidP="00BD7451">
    <w:pPr>
      <w:pStyle w:val="EvenPageHeader"/>
      <w:rPr>
        <w:rFonts w:ascii="Arial" w:hAnsi="Arial" w:cs="Arial"/>
        <w:sz w:val="18"/>
        <w:szCs w:val="18"/>
      </w:rPr>
    </w:pPr>
    <w:r w:rsidRPr="003B4DC8">
      <w:rPr>
        <w:rFonts w:ascii="Arial" w:hAnsi="Arial" w:cs="Arial"/>
        <w:sz w:val="18"/>
        <w:szCs w:val="18"/>
      </w:rPr>
      <w:t>HO</w:t>
    </w:r>
    <w:r w:rsidR="00017384" w:rsidRPr="003B4DC8">
      <w:rPr>
        <w:rFonts w:ascii="Arial" w:hAnsi="Arial" w:cs="Arial"/>
        <w:sz w:val="18"/>
        <w:szCs w:val="18"/>
      </w:rPr>
      <w:t xml:space="preserve"> 8.5</w:t>
    </w:r>
    <w:r w:rsidR="00961F63" w:rsidRPr="003B4DC8">
      <w:rPr>
        <w:rFonts w:ascii="Arial" w:hAnsi="Arial" w:cs="Arial"/>
        <w:sz w:val="18"/>
        <w:szCs w:val="18"/>
      </w:rPr>
      <w:t>.2</w:t>
    </w:r>
    <w:r w:rsidR="001B3698" w:rsidRPr="003B4DC8">
      <w:rPr>
        <w:rFonts w:ascii="Arial" w:hAnsi="Arial" w:cs="Arial"/>
        <w:sz w:val="18"/>
        <w:szCs w:val="18"/>
      </w:rPr>
      <w:t xml:space="preserve">: </w:t>
    </w:r>
    <w:r w:rsidR="003B4DC8" w:rsidRPr="003B4DC8">
      <w:rPr>
        <w:rFonts w:ascii="Arial" w:hAnsi="Arial"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046B95" w:rsidP="00BD7451">
    <w:pPr>
      <w:pStyle w:val="OddPageHeader"/>
    </w:pPr>
    <w:r w:rsidRPr="00BD7451">
      <w:t>HO</w:t>
    </w:r>
    <w:r w:rsidR="00044F49" w:rsidRPr="00BD7451">
      <w:t xml:space="preserve"> </w:t>
    </w:r>
    <w:proofErr w:type="gramStart"/>
    <w:r w:rsidR="00044F49" w:rsidRPr="00BD7451">
      <w:t>#</w:t>
    </w:r>
    <w:r w:rsidR="008048F9" w:rsidRPr="00BD7451">
      <w:t>.#</w:t>
    </w:r>
    <w:proofErr w:type="gramEnd"/>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0F7211" w:rsidRDefault="002D318F" w:rsidP="003B4DC8">
    <w:pPr>
      <w:pStyle w:val="FirstHeaderRule"/>
      <w:ind w:right="1109"/>
      <w:rPr>
        <w:rFonts w:ascii="EYInterstate Light" w:hAnsi="EYInterstate Light" w:cs="Arial"/>
        <w:sz w:val="28"/>
        <w:szCs w:val="28"/>
      </w:rPr>
    </w:pPr>
    <w:r w:rsidRPr="000F7211">
      <w:rPr>
        <w:rFonts w:ascii="EYInterstate Light" w:hAnsi="EYInterstate Light" w:cs="Arial"/>
        <w:sz w:val="28"/>
        <w:szCs w:val="28"/>
      </w:rPr>
      <w:t>PM</w:t>
    </w:r>
    <w:r w:rsidR="00870F88" w:rsidRPr="000F7211">
      <w:rPr>
        <w:rFonts w:ascii="EYInterstate Light" w:hAnsi="EYInterstate Light" w:cs="Arial"/>
        <w:sz w:val="28"/>
        <w:szCs w:val="28"/>
      </w:rPr>
      <w:t xml:space="preserve"> </w:t>
    </w:r>
    <w:r w:rsidR="00017384" w:rsidRPr="000F7211">
      <w:rPr>
        <w:rFonts w:ascii="EYInterstate Light" w:hAnsi="EYInterstate Light" w:cs="Arial"/>
        <w:sz w:val="28"/>
        <w:szCs w:val="28"/>
      </w:rPr>
      <w:t>8.5</w:t>
    </w:r>
    <w:r w:rsidR="00961F63" w:rsidRPr="000F7211">
      <w:rPr>
        <w:rFonts w:ascii="EYInterstate Light" w:hAnsi="EYInterstate Light" w:cs="Arial"/>
        <w:sz w:val="28"/>
        <w:szCs w:val="28"/>
      </w:rPr>
      <w:t>.</w:t>
    </w:r>
    <w:r w:rsidRPr="000F7211">
      <w:rPr>
        <w:rFonts w:ascii="EYInterstate Light" w:hAnsi="EYInterstate Light" w:cs="Arial"/>
        <w:sz w:val="28"/>
        <w:szCs w:val="28"/>
      </w:rPr>
      <w:t>5</w:t>
    </w:r>
    <w:r w:rsidR="009D6732" w:rsidRPr="000F7211">
      <w:rPr>
        <w:rFonts w:ascii="EYInterstate Light" w:hAnsi="EYInterstate Light" w:cs="Arial"/>
        <w:sz w:val="28"/>
        <w:szCs w:val="28"/>
      </w:rPr>
      <w:t>A</w:t>
    </w:r>
    <w:r w:rsidR="001B3698" w:rsidRPr="000F7211">
      <w:rPr>
        <w:rFonts w:ascii="EYInterstate Light" w:hAnsi="EYInterstate Light" w:cs="Arial"/>
        <w:sz w:val="28"/>
        <w:szCs w:val="28"/>
      </w:rPr>
      <w:t xml:space="preserve">: </w:t>
    </w:r>
    <w:r w:rsidR="003B4DC8" w:rsidRPr="000F7211">
      <w:rPr>
        <w:rFonts w:ascii="EYInterstate Light" w:hAnsi="EYInterstate Light" w:cs="Arial"/>
        <w:sz w:val="28"/>
        <w:szCs w:val="28"/>
      </w:rPr>
      <w:t>The Summit</w:t>
    </w:r>
  </w:p>
  <w:p w:rsidR="00044F49" w:rsidRPr="000F7211" w:rsidRDefault="00017384" w:rsidP="00017384">
    <w:pPr>
      <w:pStyle w:val="FirstHeaderTitle"/>
      <w:rPr>
        <w:rFonts w:ascii="EYInterstate Light" w:hAnsi="EYInterstate Light" w:cs="Arial"/>
        <w:sz w:val="40"/>
        <w:szCs w:val="40"/>
      </w:rPr>
    </w:pPr>
    <w:r w:rsidRPr="000F7211">
      <w:rPr>
        <w:rFonts w:ascii="EYInterstate Light" w:hAnsi="EYInterstate Light" w:cs="Arial"/>
        <w:sz w:val="40"/>
        <w:szCs w:val="40"/>
      </w:rPr>
      <w:t>Bank Confirmation Requests, Returned</w:t>
    </w:r>
    <w:r w:rsidR="00C52BAC" w:rsidRPr="000F7211">
      <w:rPr>
        <w:rFonts w:ascii="EYInterstate Light" w:hAnsi="EYInterstate Light" w:cs="Arial"/>
        <w:sz w:val="40"/>
        <w:szCs w:val="40"/>
      </w:rPr>
      <w:t>, Capstone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413D"/>
    <w:rsid w:val="00017384"/>
    <w:rsid w:val="00024F1B"/>
    <w:rsid w:val="000255CD"/>
    <w:rsid w:val="00037A67"/>
    <w:rsid w:val="00044F49"/>
    <w:rsid w:val="00046B95"/>
    <w:rsid w:val="000763EF"/>
    <w:rsid w:val="00080EBF"/>
    <w:rsid w:val="00083BAD"/>
    <w:rsid w:val="0009353E"/>
    <w:rsid w:val="000A7BE3"/>
    <w:rsid w:val="000B0CA8"/>
    <w:rsid w:val="000B1EEA"/>
    <w:rsid w:val="000C4D0B"/>
    <w:rsid w:val="000D4FE8"/>
    <w:rsid w:val="000D690D"/>
    <w:rsid w:val="000E43E4"/>
    <w:rsid w:val="000F02C6"/>
    <w:rsid w:val="000F29AC"/>
    <w:rsid w:val="000F7211"/>
    <w:rsid w:val="00125410"/>
    <w:rsid w:val="0014500A"/>
    <w:rsid w:val="00151CBE"/>
    <w:rsid w:val="001567E5"/>
    <w:rsid w:val="0016562D"/>
    <w:rsid w:val="00172072"/>
    <w:rsid w:val="00174831"/>
    <w:rsid w:val="0018571B"/>
    <w:rsid w:val="001A432D"/>
    <w:rsid w:val="001A4DE9"/>
    <w:rsid w:val="001A6FC9"/>
    <w:rsid w:val="001B3698"/>
    <w:rsid w:val="001D21F2"/>
    <w:rsid w:val="001D40D8"/>
    <w:rsid w:val="001D599F"/>
    <w:rsid w:val="001F5D4A"/>
    <w:rsid w:val="002022A3"/>
    <w:rsid w:val="00204CB1"/>
    <w:rsid w:val="00235266"/>
    <w:rsid w:val="00240AB5"/>
    <w:rsid w:val="002417C7"/>
    <w:rsid w:val="00245D3B"/>
    <w:rsid w:val="00246812"/>
    <w:rsid w:val="002552FB"/>
    <w:rsid w:val="00267FDF"/>
    <w:rsid w:val="00277B84"/>
    <w:rsid w:val="00282805"/>
    <w:rsid w:val="002934EB"/>
    <w:rsid w:val="002A0060"/>
    <w:rsid w:val="002B0A1A"/>
    <w:rsid w:val="002B3CC4"/>
    <w:rsid w:val="002B7B45"/>
    <w:rsid w:val="002D318F"/>
    <w:rsid w:val="002E23C4"/>
    <w:rsid w:val="002E453C"/>
    <w:rsid w:val="002F371D"/>
    <w:rsid w:val="002F6EDD"/>
    <w:rsid w:val="00301896"/>
    <w:rsid w:val="00311501"/>
    <w:rsid w:val="00314F66"/>
    <w:rsid w:val="0031624E"/>
    <w:rsid w:val="00321306"/>
    <w:rsid w:val="00330606"/>
    <w:rsid w:val="003306DD"/>
    <w:rsid w:val="00351D97"/>
    <w:rsid w:val="0035704A"/>
    <w:rsid w:val="00377F5F"/>
    <w:rsid w:val="00381AA7"/>
    <w:rsid w:val="0038266B"/>
    <w:rsid w:val="003854DE"/>
    <w:rsid w:val="00391E41"/>
    <w:rsid w:val="00397381"/>
    <w:rsid w:val="003A1766"/>
    <w:rsid w:val="003A3FCE"/>
    <w:rsid w:val="003B3FF3"/>
    <w:rsid w:val="003B4DC8"/>
    <w:rsid w:val="003C0B23"/>
    <w:rsid w:val="003E1E6D"/>
    <w:rsid w:val="003E7E3B"/>
    <w:rsid w:val="003F4F88"/>
    <w:rsid w:val="00411D80"/>
    <w:rsid w:val="0041677F"/>
    <w:rsid w:val="004258B0"/>
    <w:rsid w:val="004265C5"/>
    <w:rsid w:val="00432EEC"/>
    <w:rsid w:val="004357EB"/>
    <w:rsid w:val="004412B3"/>
    <w:rsid w:val="004416AC"/>
    <w:rsid w:val="00441F8F"/>
    <w:rsid w:val="004547F0"/>
    <w:rsid w:val="00455D18"/>
    <w:rsid w:val="00481114"/>
    <w:rsid w:val="00483DEE"/>
    <w:rsid w:val="0048574F"/>
    <w:rsid w:val="00494609"/>
    <w:rsid w:val="004B6BDC"/>
    <w:rsid w:val="004B6E8E"/>
    <w:rsid w:val="004C2105"/>
    <w:rsid w:val="004D5B44"/>
    <w:rsid w:val="004F1E9C"/>
    <w:rsid w:val="004F51E4"/>
    <w:rsid w:val="004F7D22"/>
    <w:rsid w:val="00507D81"/>
    <w:rsid w:val="00537757"/>
    <w:rsid w:val="00567201"/>
    <w:rsid w:val="005756C6"/>
    <w:rsid w:val="005A2DC0"/>
    <w:rsid w:val="005A5D76"/>
    <w:rsid w:val="005A7AA5"/>
    <w:rsid w:val="005C29EB"/>
    <w:rsid w:val="005C4AF8"/>
    <w:rsid w:val="005C4FF7"/>
    <w:rsid w:val="005D029B"/>
    <w:rsid w:val="005F299B"/>
    <w:rsid w:val="005F785E"/>
    <w:rsid w:val="00602B28"/>
    <w:rsid w:val="00603120"/>
    <w:rsid w:val="0060373E"/>
    <w:rsid w:val="00610BF7"/>
    <w:rsid w:val="006152A6"/>
    <w:rsid w:val="006154E4"/>
    <w:rsid w:val="0062435C"/>
    <w:rsid w:val="0063305B"/>
    <w:rsid w:val="00636B5E"/>
    <w:rsid w:val="006513C3"/>
    <w:rsid w:val="00655AA0"/>
    <w:rsid w:val="006765D0"/>
    <w:rsid w:val="00680139"/>
    <w:rsid w:val="006866BE"/>
    <w:rsid w:val="00695392"/>
    <w:rsid w:val="006A626A"/>
    <w:rsid w:val="006B0798"/>
    <w:rsid w:val="006B193B"/>
    <w:rsid w:val="006B64EA"/>
    <w:rsid w:val="006C78EC"/>
    <w:rsid w:val="006E205D"/>
    <w:rsid w:val="006E2AEF"/>
    <w:rsid w:val="006E47F7"/>
    <w:rsid w:val="006E71F0"/>
    <w:rsid w:val="006F1F85"/>
    <w:rsid w:val="006F41AE"/>
    <w:rsid w:val="00704630"/>
    <w:rsid w:val="007150DB"/>
    <w:rsid w:val="007371E3"/>
    <w:rsid w:val="00744B10"/>
    <w:rsid w:val="00745BD5"/>
    <w:rsid w:val="007474BA"/>
    <w:rsid w:val="00751BE8"/>
    <w:rsid w:val="00760699"/>
    <w:rsid w:val="007614F4"/>
    <w:rsid w:val="0076553B"/>
    <w:rsid w:val="00792D82"/>
    <w:rsid w:val="007A11E0"/>
    <w:rsid w:val="007A6612"/>
    <w:rsid w:val="007B2DE5"/>
    <w:rsid w:val="007F418E"/>
    <w:rsid w:val="00801C37"/>
    <w:rsid w:val="008040C0"/>
    <w:rsid w:val="008048F9"/>
    <w:rsid w:val="0081527C"/>
    <w:rsid w:val="00817FE8"/>
    <w:rsid w:val="00827ED9"/>
    <w:rsid w:val="00830303"/>
    <w:rsid w:val="008305B1"/>
    <w:rsid w:val="0084264A"/>
    <w:rsid w:val="00854E11"/>
    <w:rsid w:val="0086416F"/>
    <w:rsid w:val="00870EBE"/>
    <w:rsid w:val="00870F88"/>
    <w:rsid w:val="00871E0B"/>
    <w:rsid w:val="00874947"/>
    <w:rsid w:val="00883A80"/>
    <w:rsid w:val="00883B8D"/>
    <w:rsid w:val="008C2891"/>
    <w:rsid w:val="008F52B5"/>
    <w:rsid w:val="008F558E"/>
    <w:rsid w:val="009008B6"/>
    <w:rsid w:val="009070CC"/>
    <w:rsid w:val="00921773"/>
    <w:rsid w:val="00927133"/>
    <w:rsid w:val="00933049"/>
    <w:rsid w:val="0094307C"/>
    <w:rsid w:val="00953627"/>
    <w:rsid w:val="00961F63"/>
    <w:rsid w:val="00962867"/>
    <w:rsid w:val="00967C5D"/>
    <w:rsid w:val="00986FA8"/>
    <w:rsid w:val="00993F5E"/>
    <w:rsid w:val="009D3B8D"/>
    <w:rsid w:val="009D50FC"/>
    <w:rsid w:val="009D6732"/>
    <w:rsid w:val="009F326B"/>
    <w:rsid w:val="009F4F9E"/>
    <w:rsid w:val="00A03884"/>
    <w:rsid w:val="00A043B3"/>
    <w:rsid w:val="00A10871"/>
    <w:rsid w:val="00A11218"/>
    <w:rsid w:val="00A21D8D"/>
    <w:rsid w:val="00A3567C"/>
    <w:rsid w:val="00A35982"/>
    <w:rsid w:val="00A4232D"/>
    <w:rsid w:val="00A4314B"/>
    <w:rsid w:val="00A43474"/>
    <w:rsid w:val="00A47FC4"/>
    <w:rsid w:val="00A51087"/>
    <w:rsid w:val="00A53405"/>
    <w:rsid w:val="00A558F4"/>
    <w:rsid w:val="00A627C7"/>
    <w:rsid w:val="00A637C6"/>
    <w:rsid w:val="00A64550"/>
    <w:rsid w:val="00A70EE9"/>
    <w:rsid w:val="00A71E3F"/>
    <w:rsid w:val="00A775FC"/>
    <w:rsid w:val="00A77D28"/>
    <w:rsid w:val="00A83154"/>
    <w:rsid w:val="00AA4E74"/>
    <w:rsid w:val="00AA67B7"/>
    <w:rsid w:val="00AA7773"/>
    <w:rsid w:val="00AA7B1D"/>
    <w:rsid w:val="00AC790B"/>
    <w:rsid w:val="00AD2C98"/>
    <w:rsid w:val="00AD37FC"/>
    <w:rsid w:val="00AE2F5B"/>
    <w:rsid w:val="00AE3052"/>
    <w:rsid w:val="00B025E2"/>
    <w:rsid w:val="00B04526"/>
    <w:rsid w:val="00B071CE"/>
    <w:rsid w:val="00B102CF"/>
    <w:rsid w:val="00B1177B"/>
    <w:rsid w:val="00B31565"/>
    <w:rsid w:val="00B36739"/>
    <w:rsid w:val="00B41664"/>
    <w:rsid w:val="00B46F2C"/>
    <w:rsid w:val="00B5010D"/>
    <w:rsid w:val="00B6082F"/>
    <w:rsid w:val="00B67619"/>
    <w:rsid w:val="00B73C1F"/>
    <w:rsid w:val="00B77ED1"/>
    <w:rsid w:val="00B8120A"/>
    <w:rsid w:val="00B83E11"/>
    <w:rsid w:val="00BA25A5"/>
    <w:rsid w:val="00BA4A32"/>
    <w:rsid w:val="00BC018D"/>
    <w:rsid w:val="00BC3EA5"/>
    <w:rsid w:val="00BD5771"/>
    <w:rsid w:val="00BD7451"/>
    <w:rsid w:val="00BE6E42"/>
    <w:rsid w:val="00C03A0C"/>
    <w:rsid w:val="00C12FCB"/>
    <w:rsid w:val="00C236F3"/>
    <w:rsid w:val="00C277FF"/>
    <w:rsid w:val="00C35D2F"/>
    <w:rsid w:val="00C52BAC"/>
    <w:rsid w:val="00C5660D"/>
    <w:rsid w:val="00C65A2B"/>
    <w:rsid w:val="00C672A7"/>
    <w:rsid w:val="00C7456F"/>
    <w:rsid w:val="00C74B02"/>
    <w:rsid w:val="00C7768E"/>
    <w:rsid w:val="00C803C8"/>
    <w:rsid w:val="00C9228E"/>
    <w:rsid w:val="00CA46FF"/>
    <w:rsid w:val="00CA596A"/>
    <w:rsid w:val="00CA60E2"/>
    <w:rsid w:val="00CC3261"/>
    <w:rsid w:val="00CC5327"/>
    <w:rsid w:val="00CD04D4"/>
    <w:rsid w:val="00CD0D22"/>
    <w:rsid w:val="00CD40A5"/>
    <w:rsid w:val="00CD60C8"/>
    <w:rsid w:val="00CD6C65"/>
    <w:rsid w:val="00CF1992"/>
    <w:rsid w:val="00D46BCD"/>
    <w:rsid w:val="00D679BB"/>
    <w:rsid w:val="00D848A5"/>
    <w:rsid w:val="00D85057"/>
    <w:rsid w:val="00D86038"/>
    <w:rsid w:val="00D917BE"/>
    <w:rsid w:val="00D97728"/>
    <w:rsid w:val="00DD4596"/>
    <w:rsid w:val="00DF29A5"/>
    <w:rsid w:val="00DF52C8"/>
    <w:rsid w:val="00DF5DF0"/>
    <w:rsid w:val="00E051CB"/>
    <w:rsid w:val="00E11F36"/>
    <w:rsid w:val="00E174C0"/>
    <w:rsid w:val="00E4217C"/>
    <w:rsid w:val="00E46599"/>
    <w:rsid w:val="00E507E7"/>
    <w:rsid w:val="00E96669"/>
    <w:rsid w:val="00EA3338"/>
    <w:rsid w:val="00EA64B5"/>
    <w:rsid w:val="00EC134E"/>
    <w:rsid w:val="00EC44EC"/>
    <w:rsid w:val="00EC528B"/>
    <w:rsid w:val="00ED3730"/>
    <w:rsid w:val="00F1623F"/>
    <w:rsid w:val="00F16BC0"/>
    <w:rsid w:val="00F17FD7"/>
    <w:rsid w:val="00F22704"/>
    <w:rsid w:val="00F2659C"/>
    <w:rsid w:val="00F30804"/>
    <w:rsid w:val="00F34CEE"/>
    <w:rsid w:val="00F40C58"/>
    <w:rsid w:val="00F420B5"/>
    <w:rsid w:val="00F45F3B"/>
    <w:rsid w:val="00F54BA0"/>
    <w:rsid w:val="00F57C7F"/>
    <w:rsid w:val="00F621FE"/>
    <w:rsid w:val="00F73F86"/>
    <w:rsid w:val="00F75486"/>
    <w:rsid w:val="00F77532"/>
    <w:rsid w:val="00F854EE"/>
    <w:rsid w:val="00F9527E"/>
    <w:rsid w:val="00FA400B"/>
    <w:rsid w:val="00FC15AE"/>
    <w:rsid w:val="00FC5E58"/>
    <w:rsid w:val="00FD0452"/>
    <w:rsid w:val="00FD26BB"/>
    <w:rsid w:val="00FD65F3"/>
    <w:rsid w:val="00FE64C4"/>
    <w:rsid w:val="00FE6619"/>
    <w:rsid w:val="00FF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F68A77A"/>
  <w15:docId w15:val="{984A6B93-E9C7-4CA4-AF6A-E3ED50A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453C"/>
    <w:pPr>
      <w:overflowPunct w:val="0"/>
      <w:autoSpaceDE w:val="0"/>
      <w:autoSpaceDN w:val="0"/>
      <w:adjustRightInd w:val="0"/>
      <w:textAlignment w:val="baseline"/>
    </w:pPr>
    <w:rPr>
      <w:sz w:val="24"/>
    </w:rPr>
  </w:style>
  <w:style w:type="paragraph" w:styleId="Heading1">
    <w:name w:val="heading 1"/>
    <w:basedOn w:val="Normal"/>
    <w:next w:val="Normal"/>
    <w:qFormat/>
    <w:rsid w:val="002E453C"/>
    <w:pPr>
      <w:keepNext/>
      <w:spacing w:before="320" w:after="120"/>
      <w:outlineLvl w:val="0"/>
    </w:pPr>
    <w:rPr>
      <w:b/>
      <w:kern w:val="28"/>
      <w:sz w:val="30"/>
    </w:rPr>
  </w:style>
  <w:style w:type="paragraph" w:styleId="Heading2">
    <w:name w:val="heading 2"/>
    <w:basedOn w:val="Normal"/>
    <w:next w:val="BodyText1"/>
    <w:qFormat/>
    <w:rsid w:val="002E453C"/>
    <w:pPr>
      <w:keepNext/>
      <w:spacing w:before="120" w:after="120"/>
      <w:outlineLvl w:val="1"/>
    </w:pPr>
    <w:rPr>
      <w:b/>
      <w:i/>
      <w:sz w:val="28"/>
    </w:rPr>
  </w:style>
  <w:style w:type="paragraph" w:styleId="Heading3">
    <w:name w:val="heading 3"/>
    <w:basedOn w:val="Normal"/>
    <w:next w:val="Normal"/>
    <w:qFormat/>
    <w:rsid w:val="002E453C"/>
    <w:pPr>
      <w:keepNext/>
      <w:spacing w:before="240" w:after="60"/>
      <w:outlineLvl w:val="2"/>
    </w:pPr>
    <w:rPr>
      <w:b/>
      <w:bCs/>
      <w:sz w:val="26"/>
      <w:szCs w:val="26"/>
    </w:rPr>
  </w:style>
  <w:style w:type="paragraph" w:styleId="Heading4">
    <w:name w:val="heading 4"/>
    <w:basedOn w:val="Normal"/>
    <w:next w:val="Normal"/>
    <w:qFormat/>
    <w:rsid w:val="002E453C"/>
    <w:pPr>
      <w:keepNext/>
      <w:spacing w:before="120"/>
      <w:outlineLvl w:val="3"/>
    </w:pPr>
    <w:rPr>
      <w:b/>
      <w:i/>
      <w:iCs/>
      <w:sz w:val="26"/>
    </w:rPr>
  </w:style>
  <w:style w:type="paragraph" w:styleId="Heading5">
    <w:name w:val="heading 5"/>
    <w:basedOn w:val="Normal"/>
    <w:next w:val="Normal"/>
    <w:qFormat/>
    <w:rsid w:val="002E453C"/>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2E453C"/>
    <w:pPr>
      <w:spacing w:after="160" w:line="320" w:lineRule="exact"/>
    </w:pPr>
  </w:style>
  <w:style w:type="paragraph" w:styleId="Footer">
    <w:name w:val="footer"/>
    <w:basedOn w:val="Normal"/>
    <w:next w:val="Normal"/>
    <w:link w:val="FooterChar"/>
    <w:uiPriority w:val="99"/>
    <w:rsid w:val="002E453C"/>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2E453C"/>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2E453C"/>
    <w:rPr>
      <w:rFonts w:ascii="Times New Roman" w:hAnsi="Times New Roman"/>
      <w:position w:val="6"/>
      <w:sz w:val="16"/>
      <w:lang w:val="en-US"/>
    </w:rPr>
  </w:style>
  <w:style w:type="paragraph" w:styleId="FootnoteText">
    <w:name w:val="footnote text"/>
    <w:basedOn w:val="Normal"/>
    <w:semiHidden/>
    <w:rsid w:val="002E453C"/>
    <w:pPr>
      <w:spacing w:after="120"/>
      <w:ind w:left="3600"/>
    </w:pPr>
    <w:rPr>
      <w:sz w:val="20"/>
    </w:rPr>
  </w:style>
  <w:style w:type="paragraph" w:customStyle="1" w:styleId="FirstHeaderRule">
    <w:name w:val="First Header Rule"/>
    <w:basedOn w:val="Normal"/>
    <w:rsid w:val="002E453C"/>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2E453C"/>
    <w:pPr>
      <w:spacing w:after="160" w:line="320" w:lineRule="atLeast"/>
    </w:pPr>
    <w:rPr>
      <w:rFonts w:ascii="Times" w:hAnsi="Times"/>
      <w:sz w:val="26"/>
    </w:rPr>
  </w:style>
  <w:style w:type="paragraph" w:customStyle="1" w:styleId="FirstHeaderTitle">
    <w:name w:val="First Header Title"/>
    <w:basedOn w:val="Normal"/>
    <w:rsid w:val="002E453C"/>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2E453C"/>
    <w:pPr>
      <w:numPr>
        <w:numId w:val="14"/>
      </w:numPr>
      <w:tabs>
        <w:tab w:val="num" w:pos="426"/>
      </w:tabs>
      <w:spacing w:line="320" w:lineRule="atLeast"/>
      <w:ind w:left="426" w:hanging="426"/>
    </w:pPr>
  </w:style>
  <w:style w:type="paragraph" w:customStyle="1" w:styleId="BTHyphen">
    <w:name w:val="BT Hyphen"/>
    <w:aliases w:val="body text indent 2"/>
    <w:basedOn w:val="BodyText1"/>
    <w:rsid w:val="002E453C"/>
    <w:pPr>
      <w:numPr>
        <w:numId w:val="44"/>
      </w:numPr>
      <w:spacing w:line="320" w:lineRule="atLeast"/>
    </w:pPr>
  </w:style>
  <w:style w:type="paragraph" w:customStyle="1" w:styleId="BTBullet2">
    <w:name w:val="BT Bullet 2"/>
    <w:aliases w:val="body text indent 3"/>
    <w:basedOn w:val="BTBullet1"/>
    <w:rsid w:val="002E453C"/>
    <w:pPr>
      <w:ind w:left="1080"/>
    </w:pPr>
  </w:style>
  <w:style w:type="paragraph" w:customStyle="1" w:styleId="Graphic">
    <w:name w:val="Graphic"/>
    <w:basedOn w:val="BodyText1"/>
    <w:semiHidden/>
    <w:rsid w:val="002E453C"/>
    <w:pPr>
      <w:spacing w:before="240" w:after="240" w:line="240" w:lineRule="auto"/>
    </w:pPr>
  </w:style>
  <w:style w:type="character" w:styleId="PageNumber">
    <w:name w:val="page number"/>
    <w:basedOn w:val="DefaultParagraphFont"/>
    <w:rsid w:val="002E453C"/>
    <w:rPr>
      <w:lang w:val="en-US"/>
    </w:rPr>
  </w:style>
  <w:style w:type="paragraph" w:customStyle="1" w:styleId="EvenPageHeader">
    <w:name w:val="Even Page Header"/>
    <w:basedOn w:val="Header"/>
    <w:rsid w:val="002E453C"/>
    <w:rPr>
      <w:i w:val="0"/>
      <w:sz w:val="20"/>
    </w:rPr>
  </w:style>
  <w:style w:type="paragraph" w:customStyle="1" w:styleId="OddPageHeader">
    <w:name w:val="Odd Page Header"/>
    <w:basedOn w:val="Header"/>
    <w:rsid w:val="002E453C"/>
    <w:pPr>
      <w:ind w:left="5040" w:right="0"/>
      <w:jc w:val="right"/>
    </w:pPr>
    <w:rPr>
      <w:i w:val="0"/>
      <w:sz w:val="20"/>
    </w:rPr>
  </w:style>
  <w:style w:type="paragraph" w:customStyle="1" w:styleId="EvenPageFooter">
    <w:name w:val="Even Page Footer"/>
    <w:basedOn w:val="FirstPageFooter"/>
    <w:rsid w:val="002E453C"/>
  </w:style>
  <w:style w:type="paragraph" w:customStyle="1" w:styleId="OddPageFooter">
    <w:name w:val="Odd Page Footer"/>
    <w:basedOn w:val="Footer"/>
    <w:rsid w:val="002E453C"/>
    <w:pPr>
      <w:tabs>
        <w:tab w:val="center" w:pos="4680"/>
        <w:tab w:val="right" w:pos="9000"/>
      </w:tabs>
      <w:ind w:right="0"/>
    </w:pPr>
  </w:style>
  <w:style w:type="paragraph" w:styleId="BalloonText">
    <w:name w:val="Balloon Text"/>
    <w:basedOn w:val="Normal"/>
    <w:semiHidden/>
    <w:rsid w:val="002E453C"/>
    <w:rPr>
      <w:rFonts w:ascii="Tahoma" w:hAnsi="Tahoma" w:cs="Tahoma"/>
      <w:sz w:val="16"/>
      <w:szCs w:val="16"/>
    </w:rPr>
  </w:style>
  <w:style w:type="paragraph" w:styleId="BodyTextIndent">
    <w:name w:val="Body Text Indent"/>
    <w:basedOn w:val="Normal"/>
    <w:semiHidden/>
    <w:rsid w:val="002E453C"/>
    <w:pPr>
      <w:overflowPunct/>
      <w:autoSpaceDE/>
      <w:autoSpaceDN/>
      <w:adjustRightInd/>
      <w:ind w:left="450"/>
      <w:jc w:val="both"/>
      <w:textAlignment w:val="auto"/>
    </w:pPr>
    <w:rPr>
      <w:szCs w:val="24"/>
    </w:rPr>
  </w:style>
  <w:style w:type="table" w:styleId="TableGrid">
    <w:name w:val="Table Grid"/>
    <w:basedOn w:val="TableNormal"/>
    <w:semiHidden/>
    <w:rsid w:val="002E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2E453C"/>
    <w:rPr>
      <w:sz w:val="24"/>
      <w:lang w:val="en-US" w:eastAsia="en-US" w:bidi="ar-SA"/>
    </w:rPr>
  </w:style>
  <w:style w:type="paragraph" w:customStyle="1" w:styleId="FirstPageFooter">
    <w:name w:val="First Page Footer"/>
    <w:basedOn w:val="Footer"/>
    <w:rsid w:val="002E453C"/>
    <w:pPr>
      <w:tabs>
        <w:tab w:val="center" w:pos="4680"/>
        <w:tab w:val="right" w:pos="9000"/>
      </w:tabs>
    </w:pPr>
  </w:style>
  <w:style w:type="paragraph" w:styleId="Revision">
    <w:name w:val="Revision"/>
    <w:hidden/>
    <w:uiPriority w:val="99"/>
    <w:semiHidden/>
    <w:rsid w:val="008F558E"/>
    <w:rPr>
      <w:sz w:val="24"/>
    </w:rPr>
  </w:style>
  <w:style w:type="character" w:customStyle="1" w:styleId="FooterChar">
    <w:name w:val="Footer Char"/>
    <w:link w:val="Footer"/>
    <w:uiPriority w:val="99"/>
    <w:rsid w:val="003B4DC8"/>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6</TotalTime>
  <Pages>1</Pages>
  <Words>316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2011-05-11T19:24:00Z</cp:lastPrinted>
  <dcterms:created xsi:type="dcterms:W3CDTF">2017-04-05T19:42:00Z</dcterms:created>
  <dcterms:modified xsi:type="dcterms:W3CDTF">2019-02-12T22:03:00Z</dcterms:modified>
</cp:coreProperties>
</file>