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4027" w:rsidRPr="006903D6" w:rsidRDefault="004B4027" w:rsidP="004B4027">
      <w:bookmarkStart w:id="0" w:name="_GoBack"/>
      <w:bookmarkEnd w:id="0"/>
    </w:p>
    <w:tbl>
      <w:tblPr>
        <w:tblW w:w="9378" w:type="dxa"/>
        <w:tblLook w:val="01E0" w:firstRow="1" w:lastRow="1" w:firstColumn="1" w:lastColumn="1" w:noHBand="0" w:noVBand="0"/>
      </w:tblPr>
      <w:tblGrid>
        <w:gridCol w:w="1458"/>
        <w:gridCol w:w="2610"/>
        <w:gridCol w:w="5310"/>
      </w:tblGrid>
      <w:tr w:rsidR="004B4027" w:rsidTr="00E45A6B">
        <w:trPr>
          <w:trHeight w:val="404"/>
        </w:trPr>
        <w:tc>
          <w:tcPr>
            <w:tcW w:w="1458" w:type="dxa"/>
          </w:tcPr>
          <w:p w:rsidR="004B4027" w:rsidRPr="00E45A6B" w:rsidRDefault="004B4027" w:rsidP="003F119F">
            <w:pPr>
              <w:rPr>
                <w:sz w:val="18"/>
                <w:szCs w:val="18"/>
              </w:rPr>
            </w:pPr>
          </w:p>
        </w:tc>
        <w:tc>
          <w:tcPr>
            <w:tcW w:w="2610" w:type="dxa"/>
          </w:tcPr>
          <w:p w:rsidR="004B4027" w:rsidRPr="00E45A6B" w:rsidRDefault="004B4027" w:rsidP="003F119F">
            <w:pPr>
              <w:rPr>
                <w:sz w:val="18"/>
                <w:szCs w:val="18"/>
              </w:rPr>
            </w:pPr>
          </w:p>
        </w:tc>
        <w:tc>
          <w:tcPr>
            <w:tcW w:w="5310" w:type="dxa"/>
            <w:tcBorders>
              <w:bottom w:val="single" w:sz="4" w:space="0" w:color="auto"/>
            </w:tcBorders>
          </w:tcPr>
          <w:p w:rsidR="004B4027" w:rsidRPr="00E45A6B" w:rsidRDefault="004B4027" w:rsidP="00E45A6B">
            <w:pPr>
              <w:jc w:val="center"/>
              <w:rPr>
                <w:sz w:val="16"/>
                <w:szCs w:val="16"/>
              </w:rPr>
            </w:pPr>
          </w:p>
          <w:p w:rsidR="004B4027" w:rsidRPr="00E45A6B" w:rsidRDefault="004B4027" w:rsidP="00E45A6B">
            <w:pPr>
              <w:jc w:val="center"/>
              <w:rPr>
                <w:sz w:val="16"/>
                <w:szCs w:val="16"/>
              </w:rPr>
            </w:pPr>
          </w:p>
          <w:p w:rsidR="004B4027" w:rsidRPr="00E45A6B" w:rsidRDefault="00CD2B34" w:rsidP="00E45A6B">
            <w:pPr>
              <w:jc w:val="center"/>
              <w:rPr>
                <w:b/>
                <w:szCs w:val="24"/>
              </w:rPr>
            </w:pPr>
            <w:r>
              <w:rPr>
                <w:b/>
                <w:szCs w:val="24"/>
              </w:rPr>
              <w:t>Summit Equipment</w:t>
            </w:r>
          </w:p>
        </w:tc>
      </w:tr>
      <w:tr w:rsidR="004B4027" w:rsidTr="00E45A6B">
        <w:tc>
          <w:tcPr>
            <w:tcW w:w="1458" w:type="dxa"/>
          </w:tcPr>
          <w:p w:rsidR="004B4027" w:rsidRPr="00E45A6B" w:rsidRDefault="004B4027" w:rsidP="003F119F">
            <w:pPr>
              <w:rPr>
                <w:sz w:val="18"/>
                <w:szCs w:val="18"/>
              </w:rPr>
            </w:pPr>
          </w:p>
        </w:tc>
        <w:tc>
          <w:tcPr>
            <w:tcW w:w="2610" w:type="dxa"/>
          </w:tcPr>
          <w:p w:rsidR="004B4027" w:rsidRPr="00E45A6B" w:rsidRDefault="004B4027" w:rsidP="003F119F">
            <w:pPr>
              <w:rPr>
                <w:sz w:val="18"/>
                <w:szCs w:val="18"/>
              </w:rPr>
            </w:pPr>
          </w:p>
        </w:tc>
        <w:tc>
          <w:tcPr>
            <w:tcW w:w="5310" w:type="dxa"/>
            <w:tcBorders>
              <w:top w:val="single" w:sz="4" w:space="0" w:color="auto"/>
            </w:tcBorders>
          </w:tcPr>
          <w:p w:rsidR="004B4027" w:rsidRPr="00E45A6B" w:rsidRDefault="004B4027" w:rsidP="00E45A6B">
            <w:pPr>
              <w:jc w:val="center"/>
              <w:rPr>
                <w:sz w:val="16"/>
                <w:szCs w:val="16"/>
              </w:rPr>
            </w:pPr>
            <w:r w:rsidRPr="00E45A6B">
              <w:rPr>
                <w:sz w:val="16"/>
                <w:szCs w:val="16"/>
              </w:rPr>
              <w:t>Customer Name</w:t>
            </w:r>
          </w:p>
        </w:tc>
      </w:tr>
      <w:tr w:rsidR="004B4027" w:rsidTr="00E45A6B">
        <w:tc>
          <w:tcPr>
            <w:tcW w:w="1458" w:type="dxa"/>
          </w:tcPr>
          <w:p w:rsidR="004B4027" w:rsidRPr="00E45A6B" w:rsidRDefault="004B4027" w:rsidP="003F119F">
            <w:pPr>
              <w:rPr>
                <w:sz w:val="18"/>
                <w:szCs w:val="18"/>
              </w:rPr>
            </w:pPr>
          </w:p>
        </w:tc>
        <w:tc>
          <w:tcPr>
            <w:tcW w:w="2610" w:type="dxa"/>
          </w:tcPr>
          <w:p w:rsidR="004B4027" w:rsidRPr="00E45A6B" w:rsidRDefault="004B4027" w:rsidP="003F119F">
            <w:pPr>
              <w:rPr>
                <w:sz w:val="18"/>
                <w:szCs w:val="18"/>
              </w:rPr>
            </w:pPr>
          </w:p>
        </w:tc>
        <w:tc>
          <w:tcPr>
            <w:tcW w:w="5310" w:type="dxa"/>
          </w:tcPr>
          <w:p w:rsidR="004B4027" w:rsidRPr="00E45A6B" w:rsidRDefault="004B4027" w:rsidP="003F119F">
            <w:pPr>
              <w:rPr>
                <w:sz w:val="16"/>
                <w:szCs w:val="16"/>
              </w:rPr>
            </w:pPr>
            <w:r w:rsidRPr="00E45A6B">
              <w:rPr>
                <w:sz w:val="16"/>
                <w:szCs w:val="16"/>
              </w:rPr>
              <w:t>We have provided to our account</w:t>
            </w:r>
            <w:r w:rsidR="00B42083">
              <w:rPr>
                <w:sz w:val="16"/>
                <w:szCs w:val="16"/>
              </w:rPr>
              <w:t>ant</w:t>
            </w:r>
            <w:r w:rsidRPr="00E45A6B">
              <w:rPr>
                <w:sz w:val="16"/>
                <w:szCs w:val="16"/>
              </w:rPr>
              <w:t>s the following information</w:t>
            </w:r>
          </w:p>
        </w:tc>
      </w:tr>
      <w:tr w:rsidR="004B4027" w:rsidTr="00E45A6B">
        <w:tc>
          <w:tcPr>
            <w:tcW w:w="1458" w:type="dxa"/>
          </w:tcPr>
          <w:p w:rsidR="004B4027" w:rsidRPr="00E45A6B" w:rsidRDefault="004B4027" w:rsidP="003F119F">
            <w:pPr>
              <w:rPr>
                <w:sz w:val="18"/>
                <w:szCs w:val="18"/>
              </w:rPr>
            </w:pPr>
          </w:p>
        </w:tc>
        <w:tc>
          <w:tcPr>
            <w:tcW w:w="2610" w:type="dxa"/>
          </w:tcPr>
          <w:p w:rsidR="004B4027" w:rsidRPr="00E45A6B" w:rsidRDefault="004B4027" w:rsidP="003F119F">
            <w:pPr>
              <w:rPr>
                <w:sz w:val="18"/>
                <w:szCs w:val="18"/>
              </w:rPr>
            </w:pPr>
          </w:p>
        </w:tc>
        <w:tc>
          <w:tcPr>
            <w:tcW w:w="5310" w:type="dxa"/>
          </w:tcPr>
          <w:p w:rsidR="004B4027" w:rsidRPr="00E45A6B" w:rsidRDefault="004B4027" w:rsidP="003F119F">
            <w:pPr>
              <w:rPr>
                <w:sz w:val="16"/>
                <w:szCs w:val="16"/>
              </w:rPr>
            </w:pPr>
            <w:r w:rsidRPr="00E45A6B">
              <w:rPr>
                <w:sz w:val="16"/>
                <w:szCs w:val="16"/>
              </w:rPr>
              <w:t>as of the close of business on ____31 December__________, __</w:t>
            </w:r>
            <w:r w:rsidR="001100FE">
              <w:rPr>
                <w:sz w:val="16"/>
                <w:szCs w:val="16"/>
              </w:rPr>
              <w:t>20</w:t>
            </w:r>
            <w:r w:rsidR="00A201B4">
              <w:rPr>
                <w:sz w:val="16"/>
                <w:szCs w:val="16"/>
              </w:rPr>
              <w:t>X6</w:t>
            </w:r>
            <w:r w:rsidRPr="00E45A6B">
              <w:rPr>
                <w:sz w:val="16"/>
                <w:szCs w:val="16"/>
              </w:rPr>
              <w:t>____,</w:t>
            </w:r>
          </w:p>
        </w:tc>
      </w:tr>
      <w:tr w:rsidR="004B4027" w:rsidTr="00E45A6B">
        <w:tc>
          <w:tcPr>
            <w:tcW w:w="1458" w:type="dxa"/>
          </w:tcPr>
          <w:p w:rsidR="004B4027" w:rsidRPr="00E45A6B" w:rsidRDefault="004B4027" w:rsidP="003F119F">
            <w:pPr>
              <w:rPr>
                <w:sz w:val="18"/>
                <w:szCs w:val="18"/>
              </w:rPr>
            </w:pPr>
          </w:p>
          <w:p w:rsidR="004B4027" w:rsidRPr="00E45A6B" w:rsidRDefault="004B4027" w:rsidP="003F119F">
            <w:pPr>
              <w:rPr>
                <w:sz w:val="18"/>
                <w:szCs w:val="18"/>
              </w:rPr>
            </w:pPr>
          </w:p>
          <w:p w:rsidR="004B4027" w:rsidRPr="00E45A6B" w:rsidRDefault="004B4027" w:rsidP="003F119F">
            <w:pPr>
              <w:rPr>
                <w:sz w:val="18"/>
                <w:szCs w:val="18"/>
              </w:rPr>
            </w:pPr>
          </w:p>
          <w:p w:rsidR="004B4027" w:rsidRPr="00E45A6B" w:rsidRDefault="004B4027" w:rsidP="003F119F">
            <w:pPr>
              <w:rPr>
                <w:sz w:val="18"/>
                <w:szCs w:val="18"/>
              </w:rPr>
            </w:pPr>
            <w:r w:rsidRPr="00E45A6B">
              <w:rPr>
                <w:sz w:val="18"/>
                <w:szCs w:val="18"/>
              </w:rPr>
              <w:t>Financial Institution’s Name and Address</w:t>
            </w:r>
          </w:p>
        </w:tc>
        <w:tc>
          <w:tcPr>
            <w:tcW w:w="2610" w:type="dxa"/>
          </w:tcPr>
          <w:p w:rsidR="004B4027" w:rsidRPr="00E45A6B" w:rsidRDefault="004B4027" w:rsidP="003F119F">
            <w:pPr>
              <w:rPr>
                <w:sz w:val="18"/>
                <w:szCs w:val="18"/>
              </w:rPr>
            </w:pPr>
          </w:p>
          <w:p w:rsidR="004B4027" w:rsidRPr="00E45A6B" w:rsidRDefault="004B4027" w:rsidP="003F119F">
            <w:pPr>
              <w:rPr>
                <w:sz w:val="18"/>
                <w:szCs w:val="18"/>
              </w:rPr>
            </w:pPr>
            <w:r w:rsidRPr="00E45A6B">
              <w:rPr>
                <w:sz w:val="18"/>
                <w:szCs w:val="18"/>
              </w:rPr>
              <w:t>[                                                 ]</w:t>
            </w:r>
          </w:p>
          <w:p w:rsidR="00216562" w:rsidRDefault="00216562" w:rsidP="003F119F">
            <w:pPr>
              <w:rPr>
                <w:sz w:val="18"/>
                <w:szCs w:val="18"/>
              </w:rPr>
            </w:pPr>
          </w:p>
          <w:p w:rsidR="004B4027" w:rsidRPr="00E45A6B" w:rsidRDefault="00216562" w:rsidP="003F119F">
            <w:pPr>
              <w:rPr>
                <w:sz w:val="18"/>
                <w:szCs w:val="18"/>
              </w:rPr>
            </w:pPr>
            <w:r>
              <w:rPr>
                <w:sz w:val="18"/>
                <w:szCs w:val="18"/>
              </w:rPr>
              <w:t>Hilltop Bank</w:t>
            </w:r>
          </w:p>
          <w:p w:rsidR="004B4027" w:rsidRPr="00E45A6B" w:rsidRDefault="004B4027" w:rsidP="003F119F">
            <w:pPr>
              <w:rPr>
                <w:sz w:val="18"/>
                <w:szCs w:val="18"/>
              </w:rPr>
            </w:pPr>
            <w:r w:rsidRPr="00E45A6B">
              <w:rPr>
                <w:sz w:val="18"/>
                <w:szCs w:val="18"/>
              </w:rPr>
              <w:t xml:space="preserve">8 Green Street </w:t>
            </w:r>
          </w:p>
          <w:p w:rsidR="004B4027" w:rsidRPr="00E45A6B" w:rsidRDefault="004B4027" w:rsidP="003F119F">
            <w:pPr>
              <w:rPr>
                <w:sz w:val="18"/>
                <w:szCs w:val="18"/>
              </w:rPr>
            </w:pPr>
            <w:r w:rsidRPr="00E45A6B">
              <w:rPr>
                <w:sz w:val="18"/>
                <w:szCs w:val="18"/>
              </w:rPr>
              <w:t>8</w:t>
            </w:r>
            <w:r w:rsidR="009B5444">
              <w:rPr>
                <w:sz w:val="18"/>
                <w:szCs w:val="18"/>
              </w:rPr>
              <w:t>35</w:t>
            </w:r>
            <w:r w:rsidRPr="00E45A6B">
              <w:rPr>
                <w:sz w:val="18"/>
                <w:szCs w:val="18"/>
              </w:rPr>
              <w:t xml:space="preserve">0 </w:t>
            </w:r>
            <w:r w:rsidR="00622ED3">
              <w:rPr>
                <w:sz w:val="18"/>
                <w:szCs w:val="18"/>
              </w:rPr>
              <w:t>Zurich, Switzerland</w:t>
            </w:r>
          </w:p>
          <w:p w:rsidR="004B4027" w:rsidRPr="00E45A6B" w:rsidRDefault="004B4027" w:rsidP="003F119F">
            <w:pPr>
              <w:rPr>
                <w:sz w:val="18"/>
                <w:szCs w:val="18"/>
              </w:rPr>
            </w:pPr>
            <w:r w:rsidRPr="00E45A6B">
              <w:rPr>
                <w:sz w:val="18"/>
                <w:szCs w:val="18"/>
              </w:rPr>
              <w:t xml:space="preserve">     Attn:  Philip Dark</w:t>
            </w:r>
          </w:p>
          <w:p w:rsidR="004B4027" w:rsidRPr="00E45A6B" w:rsidRDefault="004B4027" w:rsidP="003F119F">
            <w:pPr>
              <w:rPr>
                <w:sz w:val="18"/>
                <w:szCs w:val="18"/>
              </w:rPr>
            </w:pPr>
            <w:r w:rsidRPr="00E45A6B">
              <w:rPr>
                <w:sz w:val="18"/>
                <w:szCs w:val="18"/>
              </w:rPr>
              <w:t>[                                                 ]</w:t>
            </w:r>
          </w:p>
        </w:tc>
        <w:tc>
          <w:tcPr>
            <w:tcW w:w="5310" w:type="dxa"/>
          </w:tcPr>
          <w:p w:rsidR="004B4027" w:rsidRPr="00E45A6B" w:rsidRDefault="004B4027" w:rsidP="00E45A6B">
            <w:pPr>
              <w:jc w:val="both"/>
              <w:rPr>
                <w:sz w:val="16"/>
                <w:szCs w:val="16"/>
              </w:rPr>
            </w:pPr>
            <w:r w:rsidRPr="00E45A6B">
              <w:rPr>
                <w:sz w:val="16"/>
                <w:szCs w:val="16"/>
              </w:rPr>
              <w:t xml:space="preserve">regarding our deposit and loan balances.  Please confirm the accuracy of the information, noting any exceptions to the information provided.  If the balances have been left blank, please complete this form by furnishing the balance in the appropriate space below.* Although we do not request nor expect you to conduct a comprehensive, detailed search of your records, if, during the process of completing this confirmation, additional information about other deposit and loan accounts we may have with you comes to your attention, please include such information below.  Please use the enclosed envelope to return the original directly to our accountants, </w:t>
            </w:r>
            <w:r w:rsidR="000F0EDC">
              <w:rPr>
                <w:sz w:val="16"/>
                <w:szCs w:val="16"/>
              </w:rPr>
              <w:t>EY</w:t>
            </w:r>
            <w:r w:rsidRPr="00E45A6B">
              <w:rPr>
                <w:sz w:val="16"/>
                <w:szCs w:val="16"/>
              </w:rPr>
              <w:t>.</w:t>
            </w:r>
          </w:p>
          <w:p w:rsidR="004B4027" w:rsidRPr="00E45A6B" w:rsidRDefault="004B4027" w:rsidP="003F119F">
            <w:pPr>
              <w:rPr>
                <w:sz w:val="16"/>
                <w:szCs w:val="16"/>
              </w:rPr>
            </w:pPr>
          </w:p>
        </w:tc>
      </w:tr>
    </w:tbl>
    <w:p w:rsidR="004B4027" w:rsidRPr="00BB2CF0" w:rsidRDefault="004B4027" w:rsidP="004B4027">
      <w:pPr>
        <w:numPr>
          <w:ilvl w:val="0"/>
          <w:numId w:val="45"/>
        </w:numPr>
        <w:tabs>
          <w:tab w:val="clear" w:pos="720"/>
        </w:tabs>
        <w:spacing w:before="60" w:after="60"/>
        <w:ind w:left="0" w:firstLine="0"/>
        <w:jc w:val="center"/>
        <w:rPr>
          <w:sz w:val="18"/>
          <w:szCs w:val="18"/>
        </w:rPr>
      </w:pPr>
      <w:r w:rsidRPr="00BB2CF0">
        <w:rPr>
          <w:sz w:val="18"/>
          <w:szCs w:val="18"/>
        </w:rPr>
        <w:t>At the close of business on the date listed above, our records indicated the following deposit balance(s):</w:t>
      </w: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11"/>
        <w:gridCol w:w="2311"/>
        <w:gridCol w:w="2311"/>
        <w:gridCol w:w="2445"/>
      </w:tblGrid>
      <w:tr w:rsidR="004B4027" w:rsidTr="00E45A6B">
        <w:tc>
          <w:tcPr>
            <w:tcW w:w="2311" w:type="dxa"/>
          </w:tcPr>
          <w:p w:rsidR="004B4027" w:rsidRPr="00E45A6B" w:rsidRDefault="004B4027" w:rsidP="00E45A6B">
            <w:pPr>
              <w:jc w:val="center"/>
              <w:rPr>
                <w:b/>
                <w:sz w:val="20"/>
              </w:rPr>
            </w:pPr>
            <w:r w:rsidRPr="00E45A6B">
              <w:rPr>
                <w:b/>
                <w:sz w:val="20"/>
              </w:rPr>
              <w:t>Account Name</w:t>
            </w:r>
          </w:p>
        </w:tc>
        <w:tc>
          <w:tcPr>
            <w:tcW w:w="2311" w:type="dxa"/>
          </w:tcPr>
          <w:p w:rsidR="004B4027" w:rsidRPr="00E45A6B" w:rsidRDefault="004B4027" w:rsidP="00E45A6B">
            <w:pPr>
              <w:jc w:val="center"/>
              <w:rPr>
                <w:b/>
                <w:sz w:val="20"/>
              </w:rPr>
            </w:pPr>
            <w:r w:rsidRPr="00E45A6B">
              <w:rPr>
                <w:b/>
                <w:sz w:val="20"/>
              </w:rPr>
              <w:t>Account No.</w:t>
            </w:r>
          </w:p>
        </w:tc>
        <w:tc>
          <w:tcPr>
            <w:tcW w:w="2311" w:type="dxa"/>
          </w:tcPr>
          <w:p w:rsidR="004B4027" w:rsidRPr="00E45A6B" w:rsidRDefault="004B4027" w:rsidP="00E45A6B">
            <w:pPr>
              <w:jc w:val="center"/>
              <w:rPr>
                <w:b/>
                <w:sz w:val="20"/>
              </w:rPr>
            </w:pPr>
            <w:r w:rsidRPr="00E45A6B">
              <w:rPr>
                <w:b/>
                <w:sz w:val="20"/>
              </w:rPr>
              <w:t>Interest Rate</w:t>
            </w:r>
          </w:p>
        </w:tc>
        <w:tc>
          <w:tcPr>
            <w:tcW w:w="2445" w:type="dxa"/>
          </w:tcPr>
          <w:p w:rsidR="004B4027" w:rsidRPr="00E45A6B" w:rsidRDefault="004B4027" w:rsidP="00E45A6B">
            <w:pPr>
              <w:jc w:val="center"/>
              <w:rPr>
                <w:b/>
                <w:sz w:val="20"/>
              </w:rPr>
            </w:pPr>
            <w:r w:rsidRPr="00E45A6B">
              <w:rPr>
                <w:b/>
                <w:sz w:val="20"/>
              </w:rPr>
              <w:t>Balance</w:t>
            </w:r>
            <w:r w:rsidR="00B42083">
              <w:rPr>
                <w:b/>
                <w:sz w:val="20"/>
              </w:rPr>
              <w:t>*</w:t>
            </w:r>
          </w:p>
        </w:tc>
      </w:tr>
      <w:tr w:rsidR="004B4027" w:rsidTr="00E45A6B">
        <w:tc>
          <w:tcPr>
            <w:tcW w:w="2311" w:type="dxa"/>
          </w:tcPr>
          <w:p w:rsidR="004B4027" w:rsidRPr="00E45A6B" w:rsidRDefault="004B4027" w:rsidP="003F119F">
            <w:pPr>
              <w:rPr>
                <w:rFonts w:ascii="Arial" w:hAnsi="Arial" w:cs="Arial"/>
                <w:sz w:val="20"/>
              </w:rPr>
            </w:pPr>
            <w:r w:rsidRPr="00E45A6B">
              <w:rPr>
                <w:rFonts w:ascii="Arial" w:hAnsi="Arial" w:cs="Arial"/>
                <w:sz w:val="20"/>
              </w:rPr>
              <w:t>Cash Current Account</w:t>
            </w:r>
          </w:p>
          <w:p w:rsidR="004B4027" w:rsidRPr="00E45A6B" w:rsidRDefault="004B4027" w:rsidP="003F119F">
            <w:pPr>
              <w:rPr>
                <w:rFonts w:ascii="Arial" w:hAnsi="Arial" w:cs="Arial"/>
                <w:sz w:val="20"/>
              </w:rPr>
            </w:pPr>
            <w:r w:rsidRPr="00E45A6B">
              <w:rPr>
                <w:rFonts w:ascii="Arial" w:hAnsi="Arial" w:cs="Arial"/>
                <w:sz w:val="20"/>
              </w:rPr>
              <w:t>Savings Account</w:t>
            </w:r>
          </w:p>
          <w:p w:rsidR="004B4027" w:rsidRPr="00E45A6B" w:rsidRDefault="004B4027" w:rsidP="003F119F">
            <w:pPr>
              <w:rPr>
                <w:rFonts w:ascii="Arial" w:hAnsi="Arial" w:cs="Arial"/>
                <w:sz w:val="20"/>
              </w:rPr>
            </w:pPr>
          </w:p>
        </w:tc>
        <w:tc>
          <w:tcPr>
            <w:tcW w:w="2311" w:type="dxa"/>
          </w:tcPr>
          <w:p w:rsidR="004B4027" w:rsidRPr="00E45A6B" w:rsidRDefault="004B4027" w:rsidP="003F119F">
            <w:pPr>
              <w:rPr>
                <w:rFonts w:ascii="Arial" w:hAnsi="Arial" w:cs="Arial"/>
                <w:sz w:val="20"/>
              </w:rPr>
            </w:pPr>
            <w:r w:rsidRPr="00E45A6B">
              <w:rPr>
                <w:rFonts w:ascii="Arial" w:hAnsi="Arial" w:cs="Arial"/>
                <w:sz w:val="20"/>
              </w:rPr>
              <w:t>1001100230</w:t>
            </w:r>
          </w:p>
          <w:p w:rsidR="004B4027" w:rsidRPr="00E45A6B" w:rsidRDefault="004B4027" w:rsidP="003F119F">
            <w:pPr>
              <w:rPr>
                <w:rFonts w:ascii="Arial" w:hAnsi="Arial" w:cs="Arial"/>
                <w:sz w:val="20"/>
              </w:rPr>
            </w:pPr>
            <w:r w:rsidRPr="00E45A6B">
              <w:rPr>
                <w:rFonts w:ascii="Arial" w:hAnsi="Arial" w:cs="Arial"/>
                <w:sz w:val="20"/>
              </w:rPr>
              <w:t>1001100430</w:t>
            </w:r>
          </w:p>
        </w:tc>
        <w:tc>
          <w:tcPr>
            <w:tcW w:w="2311" w:type="dxa"/>
          </w:tcPr>
          <w:p w:rsidR="004B4027" w:rsidRPr="00E45A6B" w:rsidRDefault="004B4027" w:rsidP="003F119F">
            <w:pPr>
              <w:rPr>
                <w:rFonts w:ascii="Arial" w:hAnsi="Arial" w:cs="Arial"/>
                <w:sz w:val="20"/>
              </w:rPr>
            </w:pPr>
          </w:p>
        </w:tc>
        <w:tc>
          <w:tcPr>
            <w:tcW w:w="2445" w:type="dxa"/>
          </w:tcPr>
          <w:p w:rsidR="00CD2B34" w:rsidRDefault="00CD2B34" w:rsidP="00E45A6B">
            <w:pPr>
              <w:jc w:val="right"/>
              <w:rPr>
                <w:rFonts w:ascii="Arial" w:hAnsi="Arial" w:cs="Arial"/>
                <w:sz w:val="20"/>
              </w:rPr>
            </w:pPr>
            <w:r w:rsidRPr="00CD2B34">
              <w:rPr>
                <w:rFonts w:ascii="Arial" w:hAnsi="Arial" w:cs="Arial"/>
                <w:sz w:val="20"/>
              </w:rPr>
              <w:t xml:space="preserve">15,015,511 </w:t>
            </w:r>
          </w:p>
          <w:p w:rsidR="004B4027" w:rsidRPr="00E45A6B" w:rsidRDefault="00CD2B34" w:rsidP="00E45A6B">
            <w:pPr>
              <w:jc w:val="right"/>
              <w:rPr>
                <w:rFonts w:ascii="Arial" w:hAnsi="Arial" w:cs="Arial"/>
                <w:sz w:val="20"/>
              </w:rPr>
            </w:pPr>
            <w:r w:rsidRPr="00CD2B34">
              <w:rPr>
                <w:rFonts w:ascii="Arial" w:hAnsi="Arial" w:cs="Arial"/>
                <w:sz w:val="20"/>
              </w:rPr>
              <w:t>14,202,276</w:t>
            </w:r>
          </w:p>
        </w:tc>
      </w:tr>
    </w:tbl>
    <w:p w:rsidR="004B4027" w:rsidRDefault="004B4027" w:rsidP="004B4027">
      <w:pPr>
        <w:numPr>
          <w:ilvl w:val="0"/>
          <w:numId w:val="45"/>
        </w:numPr>
        <w:tabs>
          <w:tab w:val="clear" w:pos="720"/>
        </w:tabs>
        <w:spacing w:before="60" w:after="60"/>
        <w:ind w:left="0" w:firstLine="0"/>
        <w:jc w:val="center"/>
        <w:rPr>
          <w:sz w:val="18"/>
          <w:szCs w:val="18"/>
        </w:rPr>
      </w:pPr>
      <w:r>
        <w:rPr>
          <w:sz w:val="18"/>
          <w:szCs w:val="18"/>
        </w:rPr>
        <w:t>We were directly liable to the financial institution for loans at the close of business on the date listed above as follows:</w:t>
      </w: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1260"/>
        <w:gridCol w:w="900"/>
        <w:gridCol w:w="990"/>
        <w:gridCol w:w="1890"/>
        <w:gridCol w:w="3060"/>
      </w:tblGrid>
      <w:tr w:rsidR="004B4027" w:rsidRPr="00E45A6B" w:rsidTr="00E45A6B">
        <w:tc>
          <w:tcPr>
            <w:tcW w:w="1278" w:type="dxa"/>
          </w:tcPr>
          <w:p w:rsidR="004B4027" w:rsidRPr="00E45A6B" w:rsidRDefault="004B4027" w:rsidP="003F119F">
            <w:pPr>
              <w:rPr>
                <w:b/>
                <w:sz w:val="18"/>
                <w:szCs w:val="18"/>
              </w:rPr>
            </w:pPr>
            <w:r w:rsidRPr="00E45A6B">
              <w:rPr>
                <w:b/>
                <w:sz w:val="18"/>
                <w:szCs w:val="18"/>
              </w:rPr>
              <w:t>Account No./ Description</w:t>
            </w:r>
          </w:p>
        </w:tc>
        <w:tc>
          <w:tcPr>
            <w:tcW w:w="1260" w:type="dxa"/>
          </w:tcPr>
          <w:p w:rsidR="004B4027" w:rsidRPr="00E45A6B" w:rsidRDefault="004B4027" w:rsidP="00E45A6B">
            <w:pPr>
              <w:jc w:val="center"/>
              <w:rPr>
                <w:b/>
                <w:sz w:val="18"/>
                <w:szCs w:val="18"/>
              </w:rPr>
            </w:pPr>
          </w:p>
          <w:p w:rsidR="004B4027" w:rsidRPr="00E45A6B" w:rsidRDefault="004B4027" w:rsidP="00E45A6B">
            <w:pPr>
              <w:jc w:val="center"/>
              <w:rPr>
                <w:b/>
                <w:sz w:val="18"/>
                <w:szCs w:val="18"/>
              </w:rPr>
            </w:pPr>
            <w:r w:rsidRPr="00E45A6B">
              <w:rPr>
                <w:b/>
                <w:sz w:val="18"/>
                <w:szCs w:val="18"/>
              </w:rPr>
              <w:t>Balance*</w:t>
            </w:r>
          </w:p>
        </w:tc>
        <w:tc>
          <w:tcPr>
            <w:tcW w:w="900" w:type="dxa"/>
          </w:tcPr>
          <w:p w:rsidR="004B4027" w:rsidRPr="00E45A6B" w:rsidRDefault="004B4027" w:rsidP="00E45A6B">
            <w:pPr>
              <w:jc w:val="center"/>
              <w:rPr>
                <w:b/>
                <w:sz w:val="18"/>
                <w:szCs w:val="18"/>
              </w:rPr>
            </w:pPr>
            <w:r w:rsidRPr="00E45A6B">
              <w:rPr>
                <w:b/>
                <w:sz w:val="18"/>
                <w:szCs w:val="18"/>
              </w:rPr>
              <w:t>Date Due</w:t>
            </w:r>
          </w:p>
        </w:tc>
        <w:tc>
          <w:tcPr>
            <w:tcW w:w="990" w:type="dxa"/>
          </w:tcPr>
          <w:p w:rsidR="004B4027" w:rsidRPr="00E45A6B" w:rsidRDefault="004B4027" w:rsidP="00E45A6B">
            <w:pPr>
              <w:jc w:val="center"/>
              <w:rPr>
                <w:b/>
                <w:sz w:val="18"/>
                <w:szCs w:val="18"/>
              </w:rPr>
            </w:pPr>
            <w:r w:rsidRPr="00E45A6B">
              <w:rPr>
                <w:b/>
                <w:sz w:val="18"/>
                <w:szCs w:val="18"/>
              </w:rPr>
              <w:t>Interest Rate</w:t>
            </w:r>
          </w:p>
        </w:tc>
        <w:tc>
          <w:tcPr>
            <w:tcW w:w="1890" w:type="dxa"/>
          </w:tcPr>
          <w:p w:rsidR="004B4027" w:rsidRPr="00E45A6B" w:rsidRDefault="004B4027" w:rsidP="00E45A6B">
            <w:pPr>
              <w:jc w:val="center"/>
              <w:rPr>
                <w:b/>
                <w:sz w:val="18"/>
                <w:szCs w:val="18"/>
              </w:rPr>
            </w:pPr>
            <w:r w:rsidRPr="00E45A6B">
              <w:rPr>
                <w:b/>
                <w:sz w:val="18"/>
                <w:szCs w:val="18"/>
              </w:rPr>
              <w:t>Date Through Which Interest Is Paid</w:t>
            </w:r>
          </w:p>
        </w:tc>
        <w:tc>
          <w:tcPr>
            <w:tcW w:w="3060" w:type="dxa"/>
          </w:tcPr>
          <w:p w:rsidR="004B4027" w:rsidRPr="00E45A6B" w:rsidRDefault="004B4027" w:rsidP="00E45A6B">
            <w:pPr>
              <w:jc w:val="center"/>
              <w:rPr>
                <w:b/>
                <w:sz w:val="18"/>
                <w:szCs w:val="18"/>
              </w:rPr>
            </w:pPr>
            <w:r w:rsidRPr="00E45A6B">
              <w:rPr>
                <w:b/>
                <w:sz w:val="18"/>
                <w:szCs w:val="18"/>
              </w:rPr>
              <w:t>Description of Collateral</w:t>
            </w:r>
          </w:p>
        </w:tc>
      </w:tr>
      <w:tr w:rsidR="004B4027" w:rsidRPr="00E45A6B" w:rsidTr="00E45A6B">
        <w:tc>
          <w:tcPr>
            <w:tcW w:w="1278" w:type="dxa"/>
          </w:tcPr>
          <w:p w:rsidR="004B4027" w:rsidRPr="00E45A6B" w:rsidRDefault="004B4027" w:rsidP="003F119F">
            <w:pPr>
              <w:rPr>
                <w:rFonts w:ascii="Arial" w:hAnsi="Arial" w:cs="Arial"/>
                <w:sz w:val="20"/>
              </w:rPr>
            </w:pPr>
            <w:r w:rsidRPr="00E45A6B">
              <w:rPr>
                <w:rFonts w:ascii="Arial" w:hAnsi="Arial" w:cs="Arial"/>
                <w:sz w:val="20"/>
              </w:rPr>
              <w:t>None</w:t>
            </w:r>
          </w:p>
          <w:p w:rsidR="004B4027" w:rsidRPr="00E45A6B" w:rsidRDefault="004B4027" w:rsidP="003F119F">
            <w:pPr>
              <w:rPr>
                <w:sz w:val="18"/>
                <w:szCs w:val="18"/>
              </w:rPr>
            </w:pPr>
          </w:p>
        </w:tc>
        <w:tc>
          <w:tcPr>
            <w:tcW w:w="1260" w:type="dxa"/>
          </w:tcPr>
          <w:p w:rsidR="004B4027" w:rsidRPr="00E45A6B" w:rsidRDefault="000F0EDC" w:rsidP="003F119F">
            <w:pPr>
              <w:rPr>
                <w:sz w:val="18"/>
                <w:szCs w:val="18"/>
              </w:rPr>
            </w:pPr>
            <w:r>
              <w:rPr>
                <w:noProof/>
              </w:rPr>
              <mc:AlternateContent>
                <mc:Choice Requires="wps">
                  <w:drawing>
                    <wp:anchor distT="0" distB="0" distL="114300" distR="114300" simplePos="0" relativeHeight="251657216" behindDoc="0" locked="0" layoutInCell="1" allowOverlap="1" wp14:anchorId="2B72D4E7" wp14:editId="6F5E7E9A">
                      <wp:simplePos x="0" y="0"/>
                      <wp:positionH relativeFrom="column">
                        <wp:posOffset>728980</wp:posOffset>
                      </wp:positionH>
                      <wp:positionV relativeFrom="paragraph">
                        <wp:posOffset>102870</wp:posOffset>
                      </wp:positionV>
                      <wp:extent cx="1499870" cy="868045"/>
                      <wp:effectExtent l="14605" t="17145" r="9525" b="10160"/>
                      <wp:wrapNone/>
                      <wp:docPr id="2"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99870" cy="868045"/>
                              </a:xfrm>
                              <a:custGeom>
                                <a:avLst/>
                                <a:gdLst>
                                  <a:gd name="T0" fmla="*/ 172 w 2362"/>
                                  <a:gd name="T1" fmla="*/ 205 h 1367"/>
                                  <a:gd name="T2" fmla="*/ 247 w 2362"/>
                                  <a:gd name="T3" fmla="*/ 1150 h 1367"/>
                                  <a:gd name="T4" fmla="*/ 187 w 2362"/>
                                  <a:gd name="T5" fmla="*/ 1315 h 1367"/>
                                  <a:gd name="T6" fmla="*/ 52 w 2362"/>
                                  <a:gd name="T7" fmla="*/ 1180 h 1367"/>
                                  <a:gd name="T8" fmla="*/ 112 w 2362"/>
                                  <a:gd name="T9" fmla="*/ 385 h 1367"/>
                                  <a:gd name="T10" fmla="*/ 172 w 2362"/>
                                  <a:gd name="T11" fmla="*/ 250 h 1367"/>
                                  <a:gd name="T12" fmla="*/ 247 w 2362"/>
                                  <a:gd name="T13" fmla="*/ 205 h 1367"/>
                                  <a:gd name="T14" fmla="*/ 337 w 2362"/>
                                  <a:gd name="T15" fmla="*/ 115 h 1367"/>
                                  <a:gd name="T16" fmla="*/ 352 w 2362"/>
                                  <a:gd name="T17" fmla="*/ 445 h 1367"/>
                                  <a:gd name="T18" fmla="*/ 337 w 2362"/>
                                  <a:gd name="T19" fmla="*/ 520 h 1367"/>
                                  <a:gd name="T20" fmla="*/ 307 w 2362"/>
                                  <a:gd name="T21" fmla="*/ 565 h 1367"/>
                                  <a:gd name="T22" fmla="*/ 367 w 2362"/>
                                  <a:gd name="T23" fmla="*/ 550 h 1367"/>
                                  <a:gd name="T24" fmla="*/ 487 w 2362"/>
                                  <a:gd name="T25" fmla="*/ 565 h 1367"/>
                                  <a:gd name="T26" fmla="*/ 532 w 2362"/>
                                  <a:gd name="T27" fmla="*/ 580 h 1367"/>
                                  <a:gd name="T28" fmla="*/ 502 w 2362"/>
                                  <a:gd name="T29" fmla="*/ 730 h 1367"/>
                                  <a:gd name="T30" fmla="*/ 337 w 2362"/>
                                  <a:gd name="T31" fmla="*/ 715 h 1367"/>
                                  <a:gd name="T32" fmla="*/ 367 w 2362"/>
                                  <a:gd name="T33" fmla="*/ 670 h 1367"/>
                                  <a:gd name="T34" fmla="*/ 472 w 2362"/>
                                  <a:gd name="T35" fmla="*/ 325 h 1367"/>
                                  <a:gd name="T36" fmla="*/ 547 w 2362"/>
                                  <a:gd name="T37" fmla="*/ 475 h 1367"/>
                                  <a:gd name="T38" fmla="*/ 577 w 2362"/>
                                  <a:gd name="T39" fmla="*/ 775 h 1367"/>
                                  <a:gd name="T40" fmla="*/ 517 w 2362"/>
                                  <a:gd name="T41" fmla="*/ 700 h 1367"/>
                                  <a:gd name="T42" fmla="*/ 472 w 2362"/>
                                  <a:gd name="T43" fmla="*/ 520 h 1367"/>
                                  <a:gd name="T44" fmla="*/ 547 w 2362"/>
                                  <a:gd name="T45" fmla="*/ 40 h 1367"/>
                                  <a:gd name="T46" fmla="*/ 472 w 2362"/>
                                  <a:gd name="T47" fmla="*/ 85 h 1367"/>
                                  <a:gd name="T48" fmla="*/ 502 w 2362"/>
                                  <a:gd name="T49" fmla="*/ 655 h 1367"/>
                                  <a:gd name="T50" fmla="*/ 517 w 2362"/>
                                  <a:gd name="T51" fmla="*/ 760 h 1367"/>
                                  <a:gd name="T52" fmla="*/ 532 w 2362"/>
                                  <a:gd name="T53" fmla="*/ 550 h 1367"/>
                                  <a:gd name="T54" fmla="*/ 577 w 2362"/>
                                  <a:gd name="T55" fmla="*/ 430 h 1367"/>
                                  <a:gd name="T56" fmla="*/ 712 w 2362"/>
                                  <a:gd name="T57" fmla="*/ 190 h 1367"/>
                                  <a:gd name="T58" fmla="*/ 622 w 2362"/>
                                  <a:gd name="T59" fmla="*/ 280 h 1367"/>
                                  <a:gd name="T60" fmla="*/ 562 w 2362"/>
                                  <a:gd name="T61" fmla="*/ 370 h 1367"/>
                                  <a:gd name="T62" fmla="*/ 547 w 2362"/>
                                  <a:gd name="T63" fmla="*/ 430 h 1367"/>
                                  <a:gd name="T64" fmla="*/ 592 w 2362"/>
                                  <a:gd name="T65" fmla="*/ 445 h 1367"/>
                                  <a:gd name="T66" fmla="*/ 802 w 2362"/>
                                  <a:gd name="T67" fmla="*/ 655 h 1367"/>
                                  <a:gd name="T68" fmla="*/ 892 w 2362"/>
                                  <a:gd name="T69" fmla="*/ 535 h 1367"/>
                                  <a:gd name="T70" fmla="*/ 952 w 2362"/>
                                  <a:gd name="T71" fmla="*/ 625 h 1367"/>
                                  <a:gd name="T72" fmla="*/ 982 w 2362"/>
                                  <a:gd name="T73" fmla="*/ 670 h 1367"/>
                                  <a:gd name="T74" fmla="*/ 997 w 2362"/>
                                  <a:gd name="T75" fmla="*/ 760 h 1367"/>
                                  <a:gd name="T76" fmla="*/ 1132 w 2362"/>
                                  <a:gd name="T77" fmla="*/ 625 h 1367"/>
                                  <a:gd name="T78" fmla="*/ 1327 w 2362"/>
                                  <a:gd name="T79" fmla="*/ 805 h 1367"/>
                                  <a:gd name="T80" fmla="*/ 1417 w 2362"/>
                                  <a:gd name="T81" fmla="*/ 835 h 1367"/>
                                  <a:gd name="T82" fmla="*/ 1462 w 2362"/>
                                  <a:gd name="T83" fmla="*/ 625 h 1367"/>
                                  <a:gd name="T84" fmla="*/ 1477 w 2362"/>
                                  <a:gd name="T85" fmla="*/ 565 h 1367"/>
                                  <a:gd name="T86" fmla="*/ 1537 w 2362"/>
                                  <a:gd name="T87" fmla="*/ 535 h 1367"/>
                                  <a:gd name="T88" fmla="*/ 1732 w 2362"/>
                                  <a:gd name="T89" fmla="*/ 550 h 1367"/>
                                  <a:gd name="T90" fmla="*/ 1852 w 2362"/>
                                  <a:gd name="T91" fmla="*/ 670 h 1367"/>
                                  <a:gd name="T92" fmla="*/ 1882 w 2362"/>
                                  <a:gd name="T93" fmla="*/ 730 h 1367"/>
                                  <a:gd name="T94" fmla="*/ 1987 w 2362"/>
                                  <a:gd name="T95" fmla="*/ 760 h 1367"/>
                                  <a:gd name="T96" fmla="*/ 2047 w 2362"/>
                                  <a:gd name="T97" fmla="*/ 745 h 1367"/>
                                  <a:gd name="T98" fmla="*/ 2092 w 2362"/>
                                  <a:gd name="T99" fmla="*/ 715 h 1367"/>
                                  <a:gd name="T100" fmla="*/ 2152 w 2362"/>
                                  <a:gd name="T101" fmla="*/ 730 h 1367"/>
                                  <a:gd name="T102" fmla="*/ 2287 w 2362"/>
                                  <a:gd name="T103" fmla="*/ 850 h 1367"/>
                                  <a:gd name="T104" fmla="*/ 2362 w 2362"/>
                                  <a:gd name="T105" fmla="*/ 925 h 13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2362" h="1367">
                                    <a:moveTo>
                                      <a:pt x="172" y="205"/>
                                    </a:moveTo>
                                    <a:cubicBezTo>
                                      <a:pt x="189" y="533"/>
                                      <a:pt x="211" y="830"/>
                                      <a:pt x="247" y="1150"/>
                                    </a:cubicBezTo>
                                    <a:cubicBezTo>
                                      <a:pt x="227" y="1205"/>
                                      <a:pt x="228" y="1274"/>
                                      <a:pt x="187" y="1315"/>
                                    </a:cubicBezTo>
                                    <a:cubicBezTo>
                                      <a:pt x="135" y="1367"/>
                                      <a:pt x="60" y="1196"/>
                                      <a:pt x="52" y="1180"/>
                                    </a:cubicBezTo>
                                    <a:cubicBezTo>
                                      <a:pt x="0" y="921"/>
                                      <a:pt x="36" y="638"/>
                                      <a:pt x="112" y="385"/>
                                    </a:cubicBezTo>
                                    <a:cubicBezTo>
                                      <a:pt x="118" y="365"/>
                                      <a:pt x="161" y="261"/>
                                      <a:pt x="172" y="250"/>
                                    </a:cubicBezTo>
                                    <a:cubicBezTo>
                                      <a:pt x="193" y="229"/>
                                      <a:pt x="224" y="223"/>
                                      <a:pt x="247" y="205"/>
                                    </a:cubicBezTo>
                                    <a:cubicBezTo>
                                      <a:pt x="280" y="178"/>
                                      <a:pt x="337" y="115"/>
                                      <a:pt x="337" y="115"/>
                                    </a:cubicBezTo>
                                    <a:cubicBezTo>
                                      <a:pt x="444" y="222"/>
                                      <a:pt x="385" y="313"/>
                                      <a:pt x="352" y="445"/>
                                    </a:cubicBezTo>
                                    <a:cubicBezTo>
                                      <a:pt x="346" y="470"/>
                                      <a:pt x="346" y="496"/>
                                      <a:pt x="337" y="520"/>
                                    </a:cubicBezTo>
                                    <a:cubicBezTo>
                                      <a:pt x="331" y="537"/>
                                      <a:pt x="294" y="552"/>
                                      <a:pt x="307" y="565"/>
                                    </a:cubicBezTo>
                                    <a:cubicBezTo>
                                      <a:pt x="322" y="580"/>
                                      <a:pt x="347" y="555"/>
                                      <a:pt x="367" y="550"/>
                                    </a:cubicBezTo>
                                    <a:cubicBezTo>
                                      <a:pt x="407" y="555"/>
                                      <a:pt x="447" y="558"/>
                                      <a:pt x="487" y="565"/>
                                    </a:cubicBezTo>
                                    <a:cubicBezTo>
                                      <a:pt x="503" y="568"/>
                                      <a:pt x="531" y="564"/>
                                      <a:pt x="532" y="580"/>
                                    </a:cubicBezTo>
                                    <a:cubicBezTo>
                                      <a:pt x="537" y="631"/>
                                      <a:pt x="512" y="680"/>
                                      <a:pt x="502" y="730"/>
                                    </a:cubicBezTo>
                                    <a:cubicBezTo>
                                      <a:pt x="447" y="725"/>
                                      <a:pt x="387" y="737"/>
                                      <a:pt x="337" y="715"/>
                                    </a:cubicBezTo>
                                    <a:cubicBezTo>
                                      <a:pt x="321" y="708"/>
                                      <a:pt x="364" y="688"/>
                                      <a:pt x="367" y="670"/>
                                    </a:cubicBezTo>
                                    <a:cubicBezTo>
                                      <a:pt x="387" y="567"/>
                                      <a:pt x="340" y="369"/>
                                      <a:pt x="472" y="325"/>
                                    </a:cubicBezTo>
                                    <a:cubicBezTo>
                                      <a:pt x="504" y="373"/>
                                      <a:pt x="529" y="420"/>
                                      <a:pt x="547" y="475"/>
                                    </a:cubicBezTo>
                                    <a:cubicBezTo>
                                      <a:pt x="556" y="536"/>
                                      <a:pt x="588" y="746"/>
                                      <a:pt x="577" y="775"/>
                                    </a:cubicBezTo>
                                    <a:cubicBezTo>
                                      <a:pt x="566" y="805"/>
                                      <a:pt x="537" y="725"/>
                                      <a:pt x="517" y="700"/>
                                    </a:cubicBezTo>
                                    <a:cubicBezTo>
                                      <a:pt x="497" y="641"/>
                                      <a:pt x="484" y="582"/>
                                      <a:pt x="472" y="520"/>
                                    </a:cubicBezTo>
                                    <a:cubicBezTo>
                                      <a:pt x="486" y="240"/>
                                      <a:pt x="478" y="248"/>
                                      <a:pt x="547" y="40"/>
                                    </a:cubicBezTo>
                                    <a:cubicBezTo>
                                      <a:pt x="504" y="26"/>
                                      <a:pt x="476" y="0"/>
                                      <a:pt x="472" y="85"/>
                                    </a:cubicBezTo>
                                    <a:cubicBezTo>
                                      <a:pt x="463" y="275"/>
                                      <a:pt x="488" y="465"/>
                                      <a:pt x="502" y="655"/>
                                    </a:cubicBezTo>
                                    <a:cubicBezTo>
                                      <a:pt x="505" y="690"/>
                                      <a:pt x="512" y="725"/>
                                      <a:pt x="517" y="760"/>
                                    </a:cubicBezTo>
                                    <a:cubicBezTo>
                                      <a:pt x="522" y="690"/>
                                      <a:pt x="521" y="619"/>
                                      <a:pt x="532" y="550"/>
                                    </a:cubicBezTo>
                                    <a:cubicBezTo>
                                      <a:pt x="539" y="508"/>
                                      <a:pt x="566" y="471"/>
                                      <a:pt x="577" y="430"/>
                                    </a:cubicBezTo>
                                    <a:cubicBezTo>
                                      <a:pt x="603" y="335"/>
                                      <a:pt x="605" y="226"/>
                                      <a:pt x="712" y="190"/>
                                    </a:cubicBezTo>
                                    <a:cubicBezTo>
                                      <a:pt x="682" y="220"/>
                                      <a:pt x="646" y="245"/>
                                      <a:pt x="622" y="280"/>
                                    </a:cubicBezTo>
                                    <a:cubicBezTo>
                                      <a:pt x="602" y="310"/>
                                      <a:pt x="562" y="370"/>
                                      <a:pt x="562" y="370"/>
                                    </a:cubicBezTo>
                                    <a:cubicBezTo>
                                      <a:pt x="557" y="390"/>
                                      <a:pt x="539" y="411"/>
                                      <a:pt x="547" y="430"/>
                                    </a:cubicBezTo>
                                    <a:cubicBezTo>
                                      <a:pt x="553" y="445"/>
                                      <a:pt x="581" y="434"/>
                                      <a:pt x="592" y="445"/>
                                    </a:cubicBezTo>
                                    <a:cubicBezTo>
                                      <a:pt x="685" y="538"/>
                                      <a:pt x="675" y="613"/>
                                      <a:pt x="802" y="655"/>
                                    </a:cubicBezTo>
                                    <a:cubicBezTo>
                                      <a:pt x="842" y="594"/>
                                      <a:pt x="869" y="603"/>
                                      <a:pt x="892" y="535"/>
                                    </a:cubicBezTo>
                                    <a:cubicBezTo>
                                      <a:pt x="912" y="565"/>
                                      <a:pt x="932" y="595"/>
                                      <a:pt x="952" y="625"/>
                                    </a:cubicBezTo>
                                    <a:cubicBezTo>
                                      <a:pt x="962" y="640"/>
                                      <a:pt x="982" y="670"/>
                                      <a:pt x="982" y="670"/>
                                    </a:cubicBezTo>
                                    <a:cubicBezTo>
                                      <a:pt x="987" y="700"/>
                                      <a:pt x="972" y="743"/>
                                      <a:pt x="997" y="760"/>
                                    </a:cubicBezTo>
                                    <a:cubicBezTo>
                                      <a:pt x="1056" y="799"/>
                                      <a:pt x="1119" y="651"/>
                                      <a:pt x="1132" y="625"/>
                                    </a:cubicBezTo>
                                    <a:cubicBezTo>
                                      <a:pt x="1269" y="743"/>
                                      <a:pt x="1204" y="682"/>
                                      <a:pt x="1327" y="805"/>
                                    </a:cubicBezTo>
                                    <a:cubicBezTo>
                                      <a:pt x="1349" y="827"/>
                                      <a:pt x="1417" y="835"/>
                                      <a:pt x="1417" y="835"/>
                                    </a:cubicBezTo>
                                    <a:cubicBezTo>
                                      <a:pt x="1432" y="765"/>
                                      <a:pt x="1447" y="695"/>
                                      <a:pt x="1462" y="625"/>
                                    </a:cubicBezTo>
                                    <a:cubicBezTo>
                                      <a:pt x="1466" y="605"/>
                                      <a:pt x="1464" y="581"/>
                                      <a:pt x="1477" y="565"/>
                                    </a:cubicBezTo>
                                    <a:cubicBezTo>
                                      <a:pt x="1491" y="548"/>
                                      <a:pt x="1517" y="545"/>
                                      <a:pt x="1537" y="535"/>
                                    </a:cubicBezTo>
                                    <a:cubicBezTo>
                                      <a:pt x="1602" y="540"/>
                                      <a:pt x="1669" y="535"/>
                                      <a:pt x="1732" y="550"/>
                                    </a:cubicBezTo>
                                    <a:cubicBezTo>
                                      <a:pt x="1771" y="559"/>
                                      <a:pt x="1836" y="646"/>
                                      <a:pt x="1852" y="670"/>
                                    </a:cubicBezTo>
                                    <a:cubicBezTo>
                                      <a:pt x="1864" y="689"/>
                                      <a:pt x="1865" y="716"/>
                                      <a:pt x="1882" y="730"/>
                                    </a:cubicBezTo>
                                    <a:cubicBezTo>
                                      <a:pt x="1910" y="753"/>
                                      <a:pt x="1952" y="748"/>
                                      <a:pt x="1987" y="760"/>
                                    </a:cubicBezTo>
                                    <a:cubicBezTo>
                                      <a:pt x="2007" y="755"/>
                                      <a:pt x="2028" y="753"/>
                                      <a:pt x="2047" y="745"/>
                                    </a:cubicBezTo>
                                    <a:cubicBezTo>
                                      <a:pt x="2064" y="738"/>
                                      <a:pt x="2074" y="718"/>
                                      <a:pt x="2092" y="715"/>
                                    </a:cubicBezTo>
                                    <a:cubicBezTo>
                                      <a:pt x="2112" y="712"/>
                                      <a:pt x="2132" y="725"/>
                                      <a:pt x="2152" y="730"/>
                                    </a:cubicBezTo>
                                    <a:cubicBezTo>
                                      <a:pt x="2273" y="851"/>
                                      <a:pt x="2092" y="673"/>
                                      <a:pt x="2287" y="850"/>
                                    </a:cubicBezTo>
                                    <a:cubicBezTo>
                                      <a:pt x="2313" y="874"/>
                                      <a:pt x="2362" y="925"/>
                                      <a:pt x="2362" y="925"/>
                                    </a:cubicBezTo>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379180" id="Freeform 10" o:spid="_x0000_s1026" style="position:absolute;margin-left:57.4pt;margin-top:8.1pt;width:118.1pt;height:68.3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362,13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" path="m172,205v17,328,39,625,75,945c227,1205,228,1274,187,1315,135,1367,60,1196,52,1180,,921,36,638,112,385v6,-20,49,-124,60,-135c193,229,224,223,247,205v33,-27,90,-90,90,-90c444,222,385,313,352,445v-6,25,-6,51,-15,75c331,537,294,552,307,565v15,15,40,-10,60,-15c407,555,447,558,487,565v16,3,44,-1,45,15c537,631,512,680,502,730v-55,-5,-115,7,-165,-15c321,708,364,688,367,670,387,567,340,369,472,325v32,48,57,95,75,150c556,536,588,746,577,775v-11,30,-40,-50,-60,-75c497,641,484,582,472,520,486,240,478,248,547,40,504,26,476,,472,85v-9,190,16,380,30,570c505,690,512,725,517,760v5,-70,4,-141,15,-210c539,508,566,471,577,430,603,335,605,226,712,190v-30,30,-66,55,-90,90c602,310,562,370,562,370v-5,20,-23,41,-15,60c553,445,581,434,592,445v93,93,83,168,210,210c842,594,869,603,892,535v20,30,40,60,60,90c962,640,982,670,982,670v5,30,-10,73,15,90c1056,799,1119,651,1132,625v137,118,72,57,195,180c1349,827,1417,835,1417,835v15,-70,30,-140,45,-210c1466,605,1464,581,1477,565v14,-17,40,-20,60,-30c1602,540,1669,535,1732,550v39,9,104,96,120,120c1864,689,1865,716,1882,730v28,23,70,18,105,30c2007,755,2028,753,2047,745v17,-7,27,-27,45,-30c2112,712,2132,725,2152,730v121,121,-60,-57,135,120c2313,874,2362,925,2362,925e" filled="f" strokeweight="1.5pt">
                      <v:path arrowok="t" o:connecttype="custom" o:connectlocs="109220,130175;156845,730250;118745,835025;33020,749300;71120,244475;109220,158750;156845,130175;213995,73025;223520,282575;213995,330200;194945,358775;233045,349250;309245,358775;337820,368300;318770,463550;213995,454025;233045,425450;299720,206375;347345,301625;366395,492125;328295,444500;299720,330200;347345,25400;299720,53975;318770,415925;328295,482600;337820,349250;366395,273050;452120,120650;394970,177800;356870,234950;347345,273050;375920,282575;509270,415925;566420,339725;604520,396875;623570,425450;633095,482600;718820,396875;842645,511175;899795,530225;928370,396875;937895,358775;975995,339725;1099820,349250;1176020,425450;1195070,463550;1261745,482600;1299845,473075;1328420,454025;1366520,463550;1452245,539750;1499870,587375" o:connectangles="0,0,0,0,0,0,0,0,0,0,0,0,0,0,0,0,0,0,0,0,0,0,0,0,0,0,0,0,0,0,0,0,0,0,0,0,0,0,0,0,0,0,0,0,0,0,0,0,0,0,0,0,0"/>
                    </v:shape>
                  </w:pict>
                </mc:Fallback>
              </mc:AlternateContent>
            </w:r>
          </w:p>
        </w:tc>
        <w:tc>
          <w:tcPr>
            <w:tcW w:w="900" w:type="dxa"/>
          </w:tcPr>
          <w:p w:rsidR="004B4027" w:rsidRPr="00E45A6B" w:rsidRDefault="004B4027" w:rsidP="003F119F">
            <w:pPr>
              <w:rPr>
                <w:sz w:val="18"/>
                <w:szCs w:val="18"/>
              </w:rPr>
            </w:pPr>
          </w:p>
        </w:tc>
        <w:tc>
          <w:tcPr>
            <w:tcW w:w="990" w:type="dxa"/>
          </w:tcPr>
          <w:p w:rsidR="004B4027" w:rsidRPr="00E45A6B" w:rsidRDefault="004B4027" w:rsidP="003F119F">
            <w:pPr>
              <w:rPr>
                <w:sz w:val="18"/>
                <w:szCs w:val="18"/>
              </w:rPr>
            </w:pPr>
          </w:p>
        </w:tc>
        <w:tc>
          <w:tcPr>
            <w:tcW w:w="1890" w:type="dxa"/>
          </w:tcPr>
          <w:p w:rsidR="004B4027" w:rsidRPr="00E45A6B" w:rsidRDefault="004B4027" w:rsidP="003F119F">
            <w:pPr>
              <w:rPr>
                <w:sz w:val="18"/>
                <w:szCs w:val="18"/>
              </w:rPr>
            </w:pPr>
          </w:p>
        </w:tc>
        <w:tc>
          <w:tcPr>
            <w:tcW w:w="3060" w:type="dxa"/>
          </w:tcPr>
          <w:p w:rsidR="004B4027" w:rsidRPr="00E45A6B" w:rsidRDefault="004B4027" w:rsidP="003F119F">
            <w:pPr>
              <w:rPr>
                <w:sz w:val="18"/>
                <w:szCs w:val="18"/>
              </w:rPr>
            </w:pPr>
          </w:p>
        </w:tc>
      </w:tr>
    </w:tbl>
    <w:p w:rsidR="004B4027" w:rsidRPr="00BB2CF0" w:rsidRDefault="004B4027" w:rsidP="004B4027">
      <w:pPr>
        <w:rPr>
          <w:sz w:val="18"/>
          <w:szCs w:val="18"/>
        </w:rPr>
      </w:pPr>
    </w:p>
    <w:tbl>
      <w:tblPr>
        <w:tblW w:w="9378" w:type="dxa"/>
        <w:tblLook w:val="01E0" w:firstRow="1" w:lastRow="1" w:firstColumn="1" w:lastColumn="1" w:noHBand="0" w:noVBand="0"/>
      </w:tblPr>
      <w:tblGrid>
        <w:gridCol w:w="5328"/>
        <w:gridCol w:w="270"/>
        <w:gridCol w:w="3780"/>
      </w:tblGrid>
      <w:tr w:rsidR="004B4027" w:rsidTr="00E45A6B">
        <w:tc>
          <w:tcPr>
            <w:tcW w:w="5328" w:type="dxa"/>
            <w:tcBorders>
              <w:bottom w:val="single" w:sz="4" w:space="0" w:color="auto"/>
            </w:tcBorders>
          </w:tcPr>
          <w:p w:rsidR="004B4027" w:rsidRDefault="00216562" w:rsidP="003F119F">
            <w:r w:rsidRPr="008C2891">
              <w:t>Aileen Acomp</w:t>
            </w:r>
            <w:r>
              <w:t>anado</w:t>
            </w:r>
          </w:p>
        </w:tc>
        <w:tc>
          <w:tcPr>
            <w:tcW w:w="270" w:type="dxa"/>
          </w:tcPr>
          <w:p w:rsidR="004B4027" w:rsidRDefault="004B4027" w:rsidP="003F119F"/>
        </w:tc>
        <w:tc>
          <w:tcPr>
            <w:tcW w:w="3780" w:type="dxa"/>
            <w:tcBorders>
              <w:bottom w:val="single" w:sz="4" w:space="0" w:color="auto"/>
            </w:tcBorders>
          </w:tcPr>
          <w:p w:rsidR="004B4027" w:rsidRDefault="00A201B4" w:rsidP="003F119F">
            <w:r>
              <w:t xml:space="preserve">               15 December 20X6</w:t>
            </w:r>
          </w:p>
        </w:tc>
      </w:tr>
      <w:tr w:rsidR="004B4027" w:rsidTr="00E45A6B">
        <w:tc>
          <w:tcPr>
            <w:tcW w:w="5328" w:type="dxa"/>
            <w:tcBorders>
              <w:top w:val="single" w:sz="4" w:space="0" w:color="auto"/>
            </w:tcBorders>
          </w:tcPr>
          <w:p w:rsidR="004B4027" w:rsidRPr="00E45A6B" w:rsidRDefault="004B4027" w:rsidP="00E45A6B">
            <w:pPr>
              <w:jc w:val="center"/>
              <w:rPr>
                <w:sz w:val="20"/>
              </w:rPr>
            </w:pPr>
            <w:r w:rsidRPr="00E45A6B">
              <w:rPr>
                <w:sz w:val="20"/>
              </w:rPr>
              <w:t>(Customer’s Authorized Signature)</w:t>
            </w:r>
          </w:p>
        </w:tc>
        <w:tc>
          <w:tcPr>
            <w:tcW w:w="270" w:type="dxa"/>
          </w:tcPr>
          <w:p w:rsidR="004B4027" w:rsidRPr="00E45A6B" w:rsidRDefault="004B4027" w:rsidP="00E45A6B">
            <w:pPr>
              <w:jc w:val="center"/>
              <w:rPr>
                <w:sz w:val="20"/>
              </w:rPr>
            </w:pPr>
          </w:p>
        </w:tc>
        <w:tc>
          <w:tcPr>
            <w:tcW w:w="3780" w:type="dxa"/>
            <w:tcBorders>
              <w:top w:val="single" w:sz="4" w:space="0" w:color="auto"/>
            </w:tcBorders>
          </w:tcPr>
          <w:p w:rsidR="004B4027" w:rsidRPr="00E45A6B" w:rsidRDefault="004B4027" w:rsidP="00E45A6B">
            <w:pPr>
              <w:jc w:val="center"/>
              <w:rPr>
                <w:sz w:val="20"/>
              </w:rPr>
            </w:pPr>
            <w:r w:rsidRPr="00E45A6B">
              <w:rPr>
                <w:sz w:val="20"/>
              </w:rPr>
              <w:t>(Date)</w:t>
            </w:r>
          </w:p>
        </w:tc>
      </w:tr>
    </w:tbl>
    <w:p w:rsidR="004B4027" w:rsidRDefault="000F0EDC" w:rsidP="004B4027">
      <w:pPr>
        <w:spacing w:before="60" w:after="60"/>
        <w:rPr>
          <w:sz w:val="20"/>
        </w:rPr>
      </w:pPr>
      <w:r>
        <w:rPr>
          <w:noProof/>
        </w:rPr>
        <mc:AlternateContent>
          <mc:Choice Requires="wps">
            <w:drawing>
              <wp:anchor distT="0" distB="0" distL="114300" distR="114300" simplePos="0" relativeHeight="251658240" behindDoc="0" locked="0" layoutInCell="1" allowOverlap="1" wp14:anchorId="172BCE3D" wp14:editId="0693AA0B">
                <wp:simplePos x="0" y="0"/>
                <wp:positionH relativeFrom="column">
                  <wp:posOffset>1232535</wp:posOffset>
                </wp:positionH>
                <wp:positionV relativeFrom="paragraph">
                  <wp:posOffset>182245</wp:posOffset>
                </wp:positionV>
                <wp:extent cx="2202180" cy="765175"/>
                <wp:effectExtent l="13335" t="10795" r="13335" b="14605"/>
                <wp:wrapNone/>
                <wp:docPr id="1"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02180" cy="765175"/>
                        </a:xfrm>
                        <a:custGeom>
                          <a:avLst/>
                          <a:gdLst>
                            <a:gd name="T0" fmla="*/ 266 w 3468"/>
                            <a:gd name="T1" fmla="*/ 495 h 1205"/>
                            <a:gd name="T2" fmla="*/ 1144 w 3468"/>
                            <a:gd name="T3" fmla="*/ 320 h 1205"/>
                            <a:gd name="T4" fmla="*/ 304 w 3468"/>
                            <a:gd name="T5" fmla="*/ 965 h 1205"/>
                            <a:gd name="T6" fmla="*/ 79 w 3468"/>
                            <a:gd name="T7" fmla="*/ 410 h 1205"/>
                            <a:gd name="T8" fmla="*/ 175 w 3468"/>
                            <a:gd name="T9" fmla="*/ 675 h 1205"/>
                            <a:gd name="T10" fmla="*/ 266 w 3468"/>
                            <a:gd name="T11" fmla="*/ 540 h 1205"/>
                            <a:gd name="T12" fmla="*/ 380 w 3468"/>
                            <a:gd name="T13" fmla="*/ 495 h 1205"/>
                            <a:gd name="T14" fmla="*/ 518 w 3468"/>
                            <a:gd name="T15" fmla="*/ 405 h 1205"/>
                            <a:gd name="T16" fmla="*/ 540 w 3468"/>
                            <a:gd name="T17" fmla="*/ 735 h 1205"/>
                            <a:gd name="T18" fmla="*/ 518 w 3468"/>
                            <a:gd name="T19" fmla="*/ 810 h 1205"/>
                            <a:gd name="T20" fmla="*/ 472 w 3468"/>
                            <a:gd name="T21" fmla="*/ 855 h 1205"/>
                            <a:gd name="T22" fmla="*/ 563 w 3468"/>
                            <a:gd name="T23" fmla="*/ 840 h 1205"/>
                            <a:gd name="T24" fmla="*/ 746 w 3468"/>
                            <a:gd name="T25" fmla="*/ 855 h 1205"/>
                            <a:gd name="T26" fmla="*/ 815 w 3468"/>
                            <a:gd name="T27" fmla="*/ 870 h 1205"/>
                            <a:gd name="T28" fmla="*/ 769 w 3468"/>
                            <a:gd name="T29" fmla="*/ 1020 h 1205"/>
                            <a:gd name="T30" fmla="*/ 518 w 3468"/>
                            <a:gd name="T31" fmla="*/ 1005 h 1205"/>
                            <a:gd name="T32" fmla="*/ 563 w 3468"/>
                            <a:gd name="T33" fmla="*/ 960 h 1205"/>
                            <a:gd name="T34" fmla="*/ 723 w 3468"/>
                            <a:gd name="T35" fmla="*/ 615 h 1205"/>
                            <a:gd name="T36" fmla="*/ 1084 w 3468"/>
                            <a:gd name="T37" fmla="*/ 950 h 1205"/>
                            <a:gd name="T38" fmla="*/ 883 w 3468"/>
                            <a:gd name="T39" fmla="*/ 1065 h 1205"/>
                            <a:gd name="T40" fmla="*/ 792 w 3468"/>
                            <a:gd name="T41" fmla="*/ 990 h 1205"/>
                            <a:gd name="T42" fmla="*/ 723 w 3468"/>
                            <a:gd name="T43" fmla="*/ 810 h 1205"/>
                            <a:gd name="T44" fmla="*/ 838 w 3468"/>
                            <a:gd name="T45" fmla="*/ 330 h 1205"/>
                            <a:gd name="T46" fmla="*/ 723 w 3468"/>
                            <a:gd name="T47" fmla="*/ 375 h 1205"/>
                            <a:gd name="T48" fmla="*/ 769 w 3468"/>
                            <a:gd name="T49" fmla="*/ 945 h 1205"/>
                            <a:gd name="T50" fmla="*/ 792 w 3468"/>
                            <a:gd name="T51" fmla="*/ 1050 h 1205"/>
                            <a:gd name="T52" fmla="*/ 815 w 3468"/>
                            <a:gd name="T53" fmla="*/ 840 h 1205"/>
                            <a:gd name="T54" fmla="*/ 883 w 3468"/>
                            <a:gd name="T55" fmla="*/ 720 h 1205"/>
                            <a:gd name="T56" fmla="*/ 1089 w 3468"/>
                            <a:gd name="T57" fmla="*/ 480 h 1205"/>
                            <a:gd name="T58" fmla="*/ 1264 w 3468"/>
                            <a:gd name="T59" fmla="*/ 710 h 1205"/>
                            <a:gd name="T60" fmla="*/ 861 w 3468"/>
                            <a:gd name="T61" fmla="*/ 660 h 1205"/>
                            <a:gd name="T62" fmla="*/ 838 w 3468"/>
                            <a:gd name="T63" fmla="*/ 720 h 1205"/>
                            <a:gd name="T64" fmla="*/ 906 w 3468"/>
                            <a:gd name="T65" fmla="*/ 735 h 1205"/>
                            <a:gd name="T66" fmla="*/ 1226 w 3468"/>
                            <a:gd name="T67" fmla="*/ 945 h 1205"/>
                            <a:gd name="T68" fmla="*/ 1364 w 3468"/>
                            <a:gd name="T69" fmla="*/ 825 h 1205"/>
                            <a:gd name="T70" fmla="*/ 1455 w 3468"/>
                            <a:gd name="T71" fmla="*/ 915 h 1205"/>
                            <a:gd name="T72" fmla="*/ 1501 w 3468"/>
                            <a:gd name="T73" fmla="*/ 960 h 1205"/>
                            <a:gd name="T74" fmla="*/ 1489 w 3468"/>
                            <a:gd name="T75" fmla="*/ 770 h 1205"/>
                            <a:gd name="T76" fmla="*/ 1774 w 3468"/>
                            <a:gd name="T77" fmla="*/ 485 h 1205"/>
                            <a:gd name="T78" fmla="*/ 1849 w 3468"/>
                            <a:gd name="T79" fmla="*/ 860 h 1205"/>
                            <a:gd name="T80" fmla="*/ 2164 w 3468"/>
                            <a:gd name="T81" fmla="*/ 1125 h 1205"/>
                            <a:gd name="T82" fmla="*/ 2232 w 3468"/>
                            <a:gd name="T83" fmla="*/ 915 h 1205"/>
                            <a:gd name="T84" fmla="*/ 2255 w 3468"/>
                            <a:gd name="T85" fmla="*/ 855 h 1205"/>
                            <a:gd name="T86" fmla="*/ 2449 w 3468"/>
                            <a:gd name="T87" fmla="*/ 830 h 1205"/>
                            <a:gd name="T88" fmla="*/ 2644 w 3468"/>
                            <a:gd name="T89" fmla="*/ 840 h 1205"/>
                            <a:gd name="T90" fmla="*/ 2827 w 3468"/>
                            <a:gd name="T91" fmla="*/ 960 h 1205"/>
                            <a:gd name="T92" fmla="*/ 2872 w 3468"/>
                            <a:gd name="T93" fmla="*/ 1020 h 1205"/>
                            <a:gd name="T94" fmla="*/ 2809 w 3468"/>
                            <a:gd name="T95" fmla="*/ 800 h 1205"/>
                            <a:gd name="T96" fmla="*/ 3124 w 3468"/>
                            <a:gd name="T97" fmla="*/ 1035 h 1205"/>
                            <a:gd name="T98" fmla="*/ 3192 w 3468"/>
                            <a:gd name="T99" fmla="*/ 1005 h 1205"/>
                            <a:gd name="T100" fmla="*/ 3284 w 3468"/>
                            <a:gd name="T101" fmla="*/ 1020 h 1205"/>
                            <a:gd name="T102" fmla="*/ 3049 w 3468"/>
                            <a:gd name="T103" fmla="*/ 695 h 1205"/>
                            <a:gd name="T104" fmla="*/ 3214 w 3468"/>
                            <a:gd name="T105" fmla="*/ 575 h 12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3468" h="1205">
                              <a:moveTo>
                                <a:pt x="266" y="495"/>
                              </a:moveTo>
                              <a:cubicBezTo>
                                <a:pt x="292" y="823"/>
                                <a:pt x="1090" y="0"/>
                                <a:pt x="1144" y="320"/>
                              </a:cubicBezTo>
                              <a:cubicBezTo>
                                <a:pt x="1114" y="375"/>
                                <a:pt x="367" y="924"/>
                                <a:pt x="304" y="965"/>
                              </a:cubicBezTo>
                              <a:cubicBezTo>
                                <a:pt x="225" y="1017"/>
                                <a:pt x="91" y="426"/>
                                <a:pt x="79" y="410"/>
                              </a:cubicBezTo>
                              <a:cubicBezTo>
                                <a:pt x="0" y="151"/>
                                <a:pt x="59" y="928"/>
                                <a:pt x="175" y="675"/>
                              </a:cubicBezTo>
                              <a:cubicBezTo>
                                <a:pt x="184" y="655"/>
                                <a:pt x="249" y="551"/>
                                <a:pt x="266" y="540"/>
                              </a:cubicBezTo>
                              <a:cubicBezTo>
                                <a:pt x="298" y="519"/>
                                <a:pt x="345" y="513"/>
                                <a:pt x="380" y="495"/>
                              </a:cubicBezTo>
                              <a:cubicBezTo>
                                <a:pt x="431" y="468"/>
                                <a:pt x="518" y="405"/>
                                <a:pt x="518" y="405"/>
                              </a:cubicBezTo>
                              <a:cubicBezTo>
                                <a:pt x="681" y="512"/>
                                <a:pt x="591" y="603"/>
                                <a:pt x="540" y="735"/>
                              </a:cubicBezTo>
                              <a:cubicBezTo>
                                <a:pt x="531" y="760"/>
                                <a:pt x="531" y="786"/>
                                <a:pt x="518" y="810"/>
                              </a:cubicBezTo>
                              <a:cubicBezTo>
                                <a:pt x="508" y="827"/>
                                <a:pt x="452" y="842"/>
                                <a:pt x="472" y="855"/>
                              </a:cubicBezTo>
                              <a:cubicBezTo>
                                <a:pt x="495" y="870"/>
                                <a:pt x="533" y="845"/>
                                <a:pt x="563" y="840"/>
                              </a:cubicBezTo>
                              <a:cubicBezTo>
                                <a:pt x="624" y="845"/>
                                <a:pt x="685" y="848"/>
                                <a:pt x="746" y="855"/>
                              </a:cubicBezTo>
                              <a:cubicBezTo>
                                <a:pt x="771" y="858"/>
                                <a:pt x="813" y="854"/>
                                <a:pt x="815" y="870"/>
                              </a:cubicBezTo>
                              <a:cubicBezTo>
                                <a:pt x="822" y="921"/>
                                <a:pt x="784" y="970"/>
                                <a:pt x="769" y="1020"/>
                              </a:cubicBezTo>
                              <a:cubicBezTo>
                                <a:pt x="685" y="1015"/>
                                <a:pt x="594" y="1027"/>
                                <a:pt x="518" y="1005"/>
                              </a:cubicBezTo>
                              <a:cubicBezTo>
                                <a:pt x="493" y="998"/>
                                <a:pt x="559" y="978"/>
                                <a:pt x="563" y="960"/>
                              </a:cubicBezTo>
                              <a:cubicBezTo>
                                <a:pt x="594" y="857"/>
                                <a:pt x="522" y="659"/>
                                <a:pt x="723" y="615"/>
                              </a:cubicBezTo>
                              <a:cubicBezTo>
                                <a:pt x="772" y="663"/>
                                <a:pt x="1056" y="895"/>
                                <a:pt x="1084" y="950"/>
                              </a:cubicBezTo>
                              <a:cubicBezTo>
                                <a:pt x="1097" y="1011"/>
                                <a:pt x="900" y="1036"/>
                                <a:pt x="883" y="1065"/>
                              </a:cubicBezTo>
                              <a:cubicBezTo>
                                <a:pt x="867" y="1095"/>
                                <a:pt x="822" y="1015"/>
                                <a:pt x="792" y="990"/>
                              </a:cubicBezTo>
                              <a:cubicBezTo>
                                <a:pt x="761" y="931"/>
                                <a:pt x="742" y="872"/>
                                <a:pt x="723" y="810"/>
                              </a:cubicBezTo>
                              <a:cubicBezTo>
                                <a:pt x="745" y="530"/>
                                <a:pt x="733" y="538"/>
                                <a:pt x="838" y="330"/>
                              </a:cubicBezTo>
                              <a:cubicBezTo>
                                <a:pt x="772" y="316"/>
                                <a:pt x="729" y="290"/>
                                <a:pt x="723" y="375"/>
                              </a:cubicBezTo>
                              <a:cubicBezTo>
                                <a:pt x="710" y="565"/>
                                <a:pt x="748" y="755"/>
                                <a:pt x="769" y="945"/>
                              </a:cubicBezTo>
                              <a:cubicBezTo>
                                <a:pt x="774" y="980"/>
                                <a:pt x="784" y="1015"/>
                                <a:pt x="792" y="1050"/>
                              </a:cubicBezTo>
                              <a:cubicBezTo>
                                <a:pt x="800" y="980"/>
                                <a:pt x="798" y="909"/>
                                <a:pt x="815" y="840"/>
                              </a:cubicBezTo>
                              <a:cubicBezTo>
                                <a:pt x="826" y="798"/>
                                <a:pt x="867" y="761"/>
                                <a:pt x="883" y="720"/>
                              </a:cubicBezTo>
                              <a:cubicBezTo>
                                <a:pt x="923" y="625"/>
                                <a:pt x="926" y="516"/>
                                <a:pt x="1089" y="480"/>
                              </a:cubicBezTo>
                              <a:cubicBezTo>
                                <a:pt x="1043" y="510"/>
                                <a:pt x="1301" y="675"/>
                                <a:pt x="1264" y="710"/>
                              </a:cubicBezTo>
                              <a:cubicBezTo>
                                <a:pt x="1234" y="740"/>
                                <a:pt x="861" y="660"/>
                                <a:pt x="861" y="660"/>
                              </a:cubicBezTo>
                              <a:cubicBezTo>
                                <a:pt x="853" y="680"/>
                                <a:pt x="826" y="701"/>
                                <a:pt x="838" y="720"/>
                              </a:cubicBezTo>
                              <a:cubicBezTo>
                                <a:pt x="847" y="735"/>
                                <a:pt x="890" y="724"/>
                                <a:pt x="906" y="735"/>
                              </a:cubicBezTo>
                              <a:cubicBezTo>
                                <a:pt x="1048" y="828"/>
                                <a:pt x="1033" y="903"/>
                                <a:pt x="1226" y="945"/>
                              </a:cubicBezTo>
                              <a:cubicBezTo>
                                <a:pt x="1287" y="884"/>
                                <a:pt x="1328" y="893"/>
                                <a:pt x="1364" y="825"/>
                              </a:cubicBezTo>
                              <a:cubicBezTo>
                                <a:pt x="1394" y="855"/>
                                <a:pt x="1424" y="885"/>
                                <a:pt x="1455" y="915"/>
                              </a:cubicBezTo>
                              <a:cubicBezTo>
                                <a:pt x="1470" y="930"/>
                                <a:pt x="1501" y="960"/>
                                <a:pt x="1501" y="960"/>
                              </a:cubicBezTo>
                              <a:cubicBezTo>
                                <a:pt x="1508" y="990"/>
                                <a:pt x="1450" y="753"/>
                                <a:pt x="1489" y="770"/>
                              </a:cubicBezTo>
                              <a:cubicBezTo>
                                <a:pt x="1578" y="809"/>
                                <a:pt x="1755" y="511"/>
                                <a:pt x="1774" y="485"/>
                              </a:cubicBezTo>
                              <a:cubicBezTo>
                                <a:pt x="1983" y="603"/>
                                <a:pt x="1661" y="737"/>
                                <a:pt x="1849" y="860"/>
                              </a:cubicBezTo>
                              <a:cubicBezTo>
                                <a:pt x="1882" y="882"/>
                                <a:pt x="2164" y="1125"/>
                                <a:pt x="2164" y="1125"/>
                              </a:cubicBezTo>
                              <a:cubicBezTo>
                                <a:pt x="2187" y="1055"/>
                                <a:pt x="2209" y="985"/>
                                <a:pt x="2232" y="915"/>
                              </a:cubicBezTo>
                              <a:cubicBezTo>
                                <a:pt x="2238" y="895"/>
                                <a:pt x="2235" y="871"/>
                                <a:pt x="2255" y="855"/>
                              </a:cubicBezTo>
                              <a:cubicBezTo>
                                <a:pt x="2276" y="838"/>
                                <a:pt x="2419" y="1205"/>
                                <a:pt x="2449" y="830"/>
                              </a:cubicBezTo>
                              <a:cubicBezTo>
                                <a:pt x="2548" y="835"/>
                                <a:pt x="2548" y="825"/>
                                <a:pt x="2644" y="840"/>
                              </a:cubicBezTo>
                              <a:cubicBezTo>
                                <a:pt x="2703" y="849"/>
                                <a:pt x="2802" y="936"/>
                                <a:pt x="2827" y="960"/>
                              </a:cubicBezTo>
                              <a:cubicBezTo>
                                <a:pt x="2845" y="979"/>
                                <a:pt x="2847" y="1006"/>
                                <a:pt x="2872" y="1020"/>
                              </a:cubicBezTo>
                              <a:cubicBezTo>
                                <a:pt x="2915" y="1043"/>
                                <a:pt x="2756" y="788"/>
                                <a:pt x="2809" y="800"/>
                              </a:cubicBezTo>
                              <a:cubicBezTo>
                                <a:pt x="2840" y="795"/>
                                <a:pt x="3095" y="1043"/>
                                <a:pt x="3124" y="1035"/>
                              </a:cubicBezTo>
                              <a:cubicBezTo>
                                <a:pt x="3150" y="1028"/>
                                <a:pt x="3165" y="1008"/>
                                <a:pt x="3192" y="1005"/>
                              </a:cubicBezTo>
                              <a:cubicBezTo>
                                <a:pt x="3223" y="1002"/>
                                <a:pt x="3253" y="1015"/>
                                <a:pt x="3284" y="1020"/>
                              </a:cubicBezTo>
                              <a:cubicBezTo>
                                <a:pt x="3468" y="1141"/>
                                <a:pt x="2751" y="518"/>
                                <a:pt x="3049" y="695"/>
                              </a:cubicBezTo>
                              <a:cubicBezTo>
                                <a:pt x="3088" y="719"/>
                                <a:pt x="3214" y="575"/>
                                <a:pt x="3214" y="575"/>
                              </a:cubicBezTo>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F5D548" id="Freeform 11" o:spid="_x0000_s1026" style="position:absolute;margin-left:97.05pt;margin-top:14.35pt;width:173.4pt;height:60.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3468,12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" path="m266,495c292,823,1090,,1144,320,1114,375,367,924,304,965,225,1017,91,426,79,410,,151,59,928,175,675v9,-20,74,-124,91,-135c298,519,345,513,380,495v51,-27,138,-90,138,-90c681,512,591,603,540,735v-9,25,-9,51,-22,75c508,827,452,842,472,855v23,15,61,-10,91,-15c624,845,685,848,746,855v25,3,67,-1,69,15c822,921,784,970,769,1020v-84,-5,-175,7,-251,-15c493,998,559,978,563,960,594,857,522,659,723,615v49,48,333,280,361,335c1097,1011,900,1036,883,1065v-16,30,-61,-50,-91,-75c761,931,742,872,723,810,745,530,733,538,838,330,772,316,729,290,723,375v-13,190,25,380,46,570c774,980,784,1015,792,1050v8,-70,6,-141,23,-210c826,798,867,761,883,720v40,-95,43,-204,206,-240c1043,510,1301,675,1264,710,1234,740,861,660,861,660v-8,20,-35,41,-23,60c847,735,890,724,906,735v142,93,127,168,320,210c1287,884,1328,893,1364,825v30,30,60,60,91,90c1470,930,1501,960,1501,960v7,30,-51,-207,-12,-190c1578,809,1755,511,1774,485v209,118,-113,252,75,375c1882,882,2164,1125,2164,1125v23,-70,45,-140,68,-210c2238,895,2235,871,2255,855v21,-17,164,350,194,-25c2548,835,2548,825,2644,840v59,9,158,96,183,120c2845,979,2847,1006,2872,1020v43,23,-116,-232,-63,-220c2840,795,3095,1043,3124,1035v26,-7,41,-27,68,-30c3223,1002,3253,1015,3284,1020,3468,1141,2751,518,3049,695v39,24,165,-120,165,-120e" filled="f" strokeweight="1.5pt">
                <v:path arrowok="t" o:connecttype="custom" o:connectlocs="168910,314325;726440,203200;193040,612775;50165,260350;111125,428625;168910,342900;241300,314325;328930,257175;342900,466725;328930,514350;299720,542925;357505,533400;473710,542925;517525,552450;488315,647700;328930,638175;357505,609600;459105,390525;688340,603250;560705,676275;502920,628650;459105,514350;532130,209550;459105,238125;488315,600075;502920,666750;517525,533400;560705,457200;691515,304800;802640,450850;546735,419100;532130,457200;575310,466725;778510,600075;866140,523875;923925,581025;953135,609600;945515,488950;1126490,307975;1174115,546100;1374140,714375;1417320,581025;1431925,542925;1555115,527050;1678940,533400;1795145,609600;1823720,647700;1783715,508000;1983740,657225;2026920,638175;2085340,647700;1936115,441325;2040890,365125" o:connectangles="0,0,0,0,0,0,0,0,0,0,0,0,0,0,0,0,0,0,0,0,0,0,0,0,0,0,0,0,0,0,0,0,0,0,0,0,0,0,0,0,0,0,0,0,0,0,0,0,0,0,0,0,0"/>
              </v:shape>
            </w:pict>
          </mc:Fallback>
        </mc:AlternateContent>
      </w:r>
      <w:r w:rsidR="004B4027" w:rsidRPr="00E36B86">
        <w:rPr>
          <w:sz w:val="20"/>
        </w:rPr>
        <w:t>The information presented above by the customer is in agreement with our records. Although we have not conducted a comprehensive, detailed search of our records, no other deposit</w:t>
      </w:r>
      <w:r w:rsidR="004B4027">
        <w:rPr>
          <w:sz w:val="20"/>
        </w:rPr>
        <w:t xml:space="preserve"> or loan accounts have come to our attention except as noted below.</w:t>
      </w:r>
    </w:p>
    <w:tbl>
      <w:tblPr>
        <w:tblW w:w="9378" w:type="dxa"/>
        <w:tblLook w:val="01E0" w:firstRow="1" w:lastRow="1" w:firstColumn="1" w:lastColumn="1" w:noHBand="0" w:noVBand="0"/>
      </w:tblPr>
      <w:tblGrid>
        <w:gridCol w:w="5328"/>
        <w:gridCol w:w="270"/>
        <w:gridCol w:w="3780"/>
      </w:tblGrid>
      <w:tr w:rsidR="004B4027" w:rsidRPr="00E45A6B" w:rsidTr="00E45A6B">
        <w:tc>
          <w:tcPr>
            <w:tcW w:w="5328" w:type="dxa"/>
            <w:tcBorders>
              <w:bottom w:val="single" w:sz="4" w:space="0" w:color="auto"/>
            </w:tcBorders>
          </w:tcPr>
          <w:p w:rsidR="004B4027" w:rsidRPr="00E45A6B" w:rsidRDefault="004B4027" w:rsidP="003F119F">
            <w:pPr>
              <w:rPr>
                <w:rFonts w:ascii="Arial" w:hAnsi="Arial" w:cs="Arial"/>
                <w:sz w:val="20"/>
              </w:rPr>
            </w:pPr>
          </w:p>
          <w:p w:rsidR="004B4027" w:rsidRPr="00E45A6B" w:rsidRDefault="004B4027" w:rsidP="003F119F">
            <w:pPr>
              <w:rPr>
                <w:rFonts w:ascii="Arial" w:hAnsi="Arial" w:cs="Arial"/>
                <w:sz w:val="20"/>
              </w:rPr>
            </w:pPr>
            <w:r w:rsidRPr="00E45A6B">
              <w:rPr>
                <w:rFonts w:ascii="Arial" w:hAnsi="Arial" w:cs="Arial"/>
                <w:sz w:val="20"/>
              </w:rPr>
              <w:t>Philip Dark</w:t>
            </w:r>
          </w:p>
        </w:tc>
        <w:tc>
          <w:tcPr>
            <w:tcW w:w="270" w:type="dxa"/>
          </w:tcPr>
          <w:p w:rsidR="004B4027" w:rsidRPr="00E45A6B" w:rsidRDefault="004B4027" w:rsidP="003F119F">
            <w:pPr>
              <w:rPr>
                <w:sz w:val="20"/>
              </w:rPr>
            </w:pPr>
          </w:p>
        </w:tc>
        <w:tc>
          <w:tcPr>
            <w:tcW w:w="3780" w:type="dxa"/>
            <w:tcBorders>
              <w:bottom w:val="single" w:sz="4" w:space="0" w:color="auto"/>
            </w:tcBorders>
          </w:tcPr>
          <w:p w:rsidR="004B4027" w:rsidRPr="00E45A6B" w:rsidRDefault="004B4027" w:rsidP="00E45A6B">
            <w:pPr>
              <w:jc w:val="center"/>
              <w:rPr>
                <w:sz w:val="20"/>
              </w:rPr>
            </w:pPr>
          </w:p>
          <w:p w:rsidR="004B4027" w:rsidRPr="00E45A6B" w:rsidRDefault="005865A3" w:rsidP="00E45A6B">
            <w:pPr>
              <w:jc w:val="center"/>
              <w:rPr>
                <w:sz w:val="20"/>
              </w:rPr>
            </w:pPr>
            <w:r>
              <w:rPr>
                <w:sz w:val="20"/>
              </w:rPr>
              <w:t>2</w:t>
            </w:r>
            <w:r w:rsidR="00A201B4">
              <w:rPr>
                <w:sz w:val="20"/>
              </w:rPr>
              <w:t xml:space="preserve"> January 20X7</w:t>
            </w:r>
          </w:p>
        </w:tc>
      </w:tr>
      <w:tr w:rsidR="004B4027" w:rsidRPr="00E45A6B" w:rsidTr="00E45A6B">
        <w:tc>
          <w:tcPr>
            <w:tcW w:w="5328" w:type="dxa"/>
            <w:tcBorders>
              <w:top w:val="single" w:sz="4" w:space="0" w:color="auto"/>
            </w:tcBorders>
          </w:tcPr>
          <w:p w:rsidR="004B4027" w:rsidRPr="00E45A6B" w:rsidRDefault="004B4027" w:rsidP="00E45A6B">
            <w:pPr>
              <w:jc w:val="center"/>
              <w:rPr>
                <w:sz w:val="20"/>
              </w:rPr>
            </w:pPr>
            <w:r w:rsidRPr="00E45A6B">
              <w:rPr>
                <w:sz w:val="20"/>
              </w:rPr>
              <w:t>(Financial Institution’s Authorized Signature)</w:t>
            </w:r>
          </w:p>
        </w:tc>
        <w:tc>
          <w:tcPr>
            <w:tcW w:w="270" w:type="dxa"/>
          </w:tcPr>
          <w:p w:rsidR="004B4027" w:rsidRPr="00E45A6B" w:rsidRDefault="004B4027" w:rsidP="00E45A6B">
            <w:pPr>
              <w:jc w:val="center"/>
              <w:rPr>
                <w:sz w:val="20"/>
              </w:rPr>
            </w:pPr>
          </w:p>
        </w:tc>
        <w:tc>
          <w:tcPr>
            <w:tcW w:w="3780" w:type="dxa"/>
            <w:tcBorders>
              <w:top w:val="single" w:sz="4" w:space="0" w:color="auto"/>
            </w:tcBorders>
          </w:tcPr>
          <w:p w:rsidR="004B4027" w:rsidRPr="00E45A6B" w:rsidRDefault="004B4027" w:rsidP="00E45A6B">
            <w:pPr>
              <w:jc w:val="center"/>
              <w:rPr>
                <w:sz w:val="20"/>
              </w:rPr>
            </w:pPr>
            <w:r w:rsidRPr="00E45A6B">
              <w:rPr>
                <w:sz w:val="20"/>
              </w:rPr>
              <w:t>(Date)</w:t>
            </w:r>
          </w:p>
        </w:tc>
      </w:tr>
      <w:tr w:rsidR="004B4027" w:rsidRPr="00E45A6B" w:rsidTr="00E45A6B">
        <w:tc>
          <w:tcPr>
            <w:tcW w:w="5328" w:type="dxa"/>
            <w:tcBorders>
              <w:bottom w:val="single" w:sz="4" w:space="0" w:color="auto"/>
            </w:tcBorders>
          </w:tcPr>
          <w:p w:rsidR="004B4027" w:rsidRPr="00E45A6B" w:rsidRDefault="004B4027" w:rsidP="003F119F">
            <w:pPr>
              <w:rPr>
                <w:sz w:val="20"/>
              </w:rPr>
            </w:pPr>
          </w:p>
          <w:p w:rsidR="004B4027" w:rsidRPr="00E45A6B" w:rsidRDefault="004B4027" w:rsidP="003F119F">
            <w:pPr>
              <w:rPr>
                <w:rFonts w:ascii="Arial" w:hAnsi="Arial" w:cs="Arial"/>
                <w:sz w:val="20"/>
              </w:rPr>
            </w:pPr>
            <w:r w:rsidRPr="00E45A6B">
              <w:rPr>
                <w:rFonts w:ascii="Arial" w:hAnsi="Arial" w:cs="Arial"/>
                <w:sz w:val="20"/>
              </w:rPr>
              <w:t>Accounting Manager</w:t>
            </w:r>
          </w:p>
        </w:tc>
        <w:tc>
          <w:tcPr>
            <w:tcW w:w="270" w:type="dxa"/>
          </w:tcPr>
          <w:p w:rsidR="004B4027" w:rsidRPr="00E45A6B" w:rsidRDefault="004B4027" w:rsidP="003F119F">
            <w:pPr>
              <w:rPr>
                <w:sz w:val="20"/>
              </w:rPr>
            </w:pPr>
          </w:p>
        </w:tc>
        <w:tc>
          <w:tcPr>
            <w:tcW w:w="3780" w:type="dxa"/>
          </w:tcPr>
          <w:p w:rsidR="004B4027" w:rsidRPr="00E45A6B" w:rsidRDefault="004B4027" w:rsidP="003F119F">
            <w:pPr>
              <w:rPr>
                <w:sz w:val="20"/>
              </w:rPr>
            </w:pPr>
          </w:p>
        </w:tc>
      </w:tr>
      <w:tr w:rsidR="004B4027" w:rsidRPr="00E45A6B" w:rsidTr="00E45A6B">
        <w:tc>
          <w:tcPr>
            <w:tcW w:w="5328" w:type="dxa"/>
            <w:tcBorders>
              <w:top w:val="single" w:sz="4" w:space="0" w:color="auto"/>
            </w:tcBorders>
          </w:tcPr>
          <w:p w:rsidR="004B4027" w:rsidRPr="00E45A6B" w:rsidRDefault="004B4027" w:rsidP="00E45A6B">
            <w:pPr>
              <w:jc w:val="center"/>
              <w:rPr>
                <w:sz w:val="20"/>
              </w:rPr>
            </w:pPr>
            <w:r w:rsidRPr="00E45A6B">
              <w:rPr>
                <w:sz w:val="20"/>
              </w:rPr>
              <w:t>(Title)</w:t>
            </w:r>
          </w:p>
        </w:tc>
        <w:tc>
          <w:tcPr>
            <w:tcW w:w="270" w:type="dxa"/>
          </w:tcPr>
          <w:p w:rsidR="004B4027" w:rsidRPr="00E45A6B" w:rsidRDefault="004B4027" w:rsidP="003F119F">
            <w:pPr>
              <w:rPr>
                <w:sz w:val="20"/>
              </w:rPr>
            </w:pPr>
          </w:p>
        </w:tc>
        <w:tc>
          <w:tcPr>
            <w:tcW w:w="3780" w:type="dxa"/>
          </w:tcPr>
          <w:p w:rsidR="004B4027" w:rsidRPr="00E45A6B" w:rsidRDefault="004B4027" w:rsidP="003F119F">
            <w:pPr>
              <w:rPr>
                <w:sz w:val="20"/>
              </w:rPr>
            </w:pPr>
          </w:p>
        </w:tc>
      </w:tr>
    </w:tbl>
    <w:p w:rsidR="004B4027" w:rsidRPr="00E36B86" w:rsidRDefault="004B4027" w:rsidP="004B4027">
      <w:pPr>
        <w:jc w:val="center"/>
        <w:rPr>
          <w:b/>
          <w:sz w:val="20"/>
        </w:rPr>
      </w:pPr>
      <w:r w:rsidRPr="00E36B86">
        <w:rPr>
          <w:b/>
          <w:sz w:val="20"/>
        </w:rPr>
        <w:t>Exceptions and/or Comments</w:t>
      </w: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78"/>
      </w:tblGrid>
      <w:tr w:rsidR="004B4027" w:rsidRPr="00E45A6B" w:rsidTr="00E45A6B">
        <w:tc>
          <w:tcPr>
            <w:tcW w:w="9378" w:type="dxa"/>
          </w:tcPr>
          <w:p w:rsidR="004B4027" w:rsidRPr="00E45A6B" w:rsidRDefault="004B4027" w:rsidP="003F119F">
            <w:pPr>
              <w:rPr>
                <w:sz w:val="20"/>
              </w:rPr>
            </w:pPr>
          </w:p>
          <w:p w:rsidR="004B4027" w:rsidRPr="00E45A6B" w:rsidRDefault="004B4027" w:rsidP="003F119F">
            <w:pPr>
              <w:rPr>
                <w:sz w:val="20"/>
              </w:rPr>
            </w:pPr>
          </w:p>
          <w:p w:rsidR="004B4027" w:rsidRPr="00E45A6B" w:rsidRDefault="004B4027" w:rsidP="003F119F">
            <w:pPr>
              <w:rPr>
                <w:sz w:val="20"/>
              </w:rPr>
            </w:pPr>
          </w:p>
          <w:p w:rsidR="004B4027" w:rsidRPr="00E45A6B" w:rsidRDefault="004B4027" w:rsidP="003F119F">
            <w:pPr>
              <w:rPr>
                <w:sz w:val="20"/>
              </w:rPr>
            </w:pPr>
          </w:p>
        </w:tc>
      </w:tr>
    </w:tbl>
    <w:p w:rsidR="004B4027" w:rsidRDefault="004B4027" w:rsidP="004B4027">
      <w:pPr>
        <w:rPr>
          <w:sz w:val="20"/>
        </w:rPr>
      </w:pP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22"/>
        <w:gridCol w:w="4756"/>
      </w:tblGrid>
      <w:tr w:rsidR="004B4027" w:rsidRPr="00E45A6B" w:rsidTr="00E45A6B">
        <w:tc>
          <w:tcPr>
            <w:tcW w:w="4622" w:type="dxa"/>
          </w:tcPr>
          <w:p w:rsidR="004B4027" w:rsidRPr="00E45A6B" w:rsidRDefault="004B4027" w:rsidP="003F119F">
            <w:pPr>
              <w:rPr>
                <w:sz w:val="20"/>
              </w:rPr>
            </w:pPr>
            <w:r w:rsidRPr="00E45A6B">
              <w:rPr>
                <w:sz w:val="20"/>
              </w:rPr>
              <w:t>Please return this form directly to our accountants:</w:t>
            </w:r>
          </w:p>
        </w:tc>
        <w:tc>
          <w:tcPr>
            <w:tcW w:w="4756" w:type="dxa"/>
          </w:tcPr>
          <w:p w:rsidR="004B4027" w:rsidRPr="00E45A6B" w:rsidRDefault="004B4027" w:rsidP="003F119F">
            <w:pPr>
              <w:rPr>
                <w:sz w:val="20"/>
              </w:rPr>
            </w:pPr>
            <w:r w:rsidRPr="00E45A6B">
              <w:rPr>
                <w:sz w:val="20"/>
              </w:rPr>
              <w:t>{Participant’s Name}</w:t>
            </w:r>
          </w:p>
          <w:p w:rsidR="004B4027" w:rsidRPr="00E45A6B" w:rsidRDefault="000F0EDC" w:rsidP="003F119F">
            <w:pPr>
              <w:rPr>
                <w:sz w:val="20"/>
              </w:rPr>
            </w:pPr>
            <w:r>
              <w:rPr>
                <w:sz w:val="20"/>
              </w:rPr>
              <w:t>EY</w:t>
            </w:r>
          </w:p>
          <w:p w:rsidR="004B4027" w:rsidRPr="00E45A6B" w:rsidRDefault="004B4027" w:rsidP="003F119F">
            <w:pPr>
              <w:rPr>
                <w:sz w:val="20"/>
              </w:rPr>
            </w:pPr>
            <w:r w:rsidRPr="00E45A6B">
              <w:rPr>
                <w:sz w:val="20"/>
              </w:rPr>
              <w:t>Someplace, Earth</w:t>
            </w:r>
          </w:p>
          <w:p w:rsidR="004B4027" w:rsidRPr="00E45A6B" w:rsidRDefault="004B4027" w:rsidP="003F119F">
            <w:pPr>
              <w:rPr>
                <w:sz w:val="20"/>
              </w:rPr>
            </w:pPr>
          </w:p>
          <w:p w:rsidR="004B4027" w:rsidRPr="00E45A6B" w:rsidRDefault="004B4027" w:rsidP="003F119F">
            <w:pPr>
              <w:rPr>
                <w:sz w:val="20"/>
              </w:rPr>
            </w:pPr>
          </w:p>
        </w:tc>
      </w:tr>
    </w:tbl>
    <w:p w:rsidR="00BC018D" w:rsidRDefault="00BC018D" w:rsidP="00827ED9"/>
    <w:p w:rsidR="00827ED9" w:rsidRPr="00827ED9" w:rsidRDefault="00B42083" w:rsidP="00827ED9">
      <w:r w:rsidRPr="00A735E2">
        <w:rPr>
          <w:sz w:val="20"/>
        </w:rPr>
        <w:t xml:space="preserve">* Ordinarily, balances are </w:t>
      </w:r>
      <w:r w:rsidR="00021292" w:rsidRPr="00A735E2">
        <w:rPr>
          <w:sz w:val="20"/>
        </w:rPr>
        <w:t xml:space="preserve">left </w:t>
      </w:r>
      <w:r w:rsidRPr="00A735E2">
        <w:rPr>
          <w:sz w:val="20"/>
        </w:rPr>
        <w:t>intentionally blank if they are not available at the time the form is prepared</w:t>
      </w:r>
    </w:p>
    <w:sectPr w:rsidR="00827ED9" w:rsidRPr="00827ED9" w:rsidSect="00E971E2">
      <w:headerReference w:type="even" r:id="rId7"/>
      <w:headerReference w:type="default" r:id="rId8"/>
      <w:footerReference w:type="even" r:id="rId9"/>
      <w:footerReference w:type="default" r:id="rId10"/>
      <w:headerReference w:type="first" r:id="rId11"/>
      <w:footerReference w:type="first" r:id="rId12"/>
      <w:footnotePr>
        <w:numRestart w:val="eachPage"/>
      </w:footnotePr>
      <w:pgSz w:w="11909" w:h="16834" w:code="9"/>
      <w:pgMar w:top="216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5D3E" w:rsidRDefault="00815D3E">
      <w:r>
        <w:separator/>
      </w:r>
    </w:p>
  </w:endnote>
  <w:endnote w:type="continuationSeparator" w:id="0">
    <w:p w:rsidR="00815D3E" w:rsidRDefault="00815D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ZapfDingbats">
    <w:panose1 w:val="00000000000000000000"/>
    <w:charset w:val="02"/>
    <w:family w:val="decorative"/>
    <w:notTrueTyp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EY Gothic Cond Demi">
    <w:panose1 w:val="02000606060000020004"/>
    <w:charset w:val="00"/>
    <w:family w:val="auto"/>
    <w:pitch w:val="variable"/>
    <w:sig w:usb0="800000A7" w:usb1="00000040" w:usb2="00000000" w:usb3="00000000" w:csb0="00000009" w:csb1="00000000"/>
  </w:font>
  <w:font w:name="EY Gothic Cond Medium">
    <w:panose1 w:val="02000606050000020004"/>
    <w:charset w:val="00"/>
    <w:family w:val="auto"/>
    <w:pitch w:val="variable"/>
    <w:sig w:usb0="800000A7" w:usb1="00000040" w:usb2="00000000" w:usb3="00000000" w:csb0="00000009" w:csb1="00000000"/>
  </w:font>
  <w:font w:name="Tahoma">
    <w:panose1 w:val="020B0604030504040204"/>
    <w:charset w:val="00"/>
    <w:family w:val="swiss"/>
    <w:pitch w:val="variable"/>
    <w:sig w:usb0="E1002EFF" w:usb1="C000605B" w:usb2="00000029" w:usb3="00000000" w:csb0="000101FF" w:csb1="00000000"/>
  </w:font>
  <w:font w:name="EYInterstate Light">
    <w:altName w:val="Franklin Gothic Medium Cond"/>
    <w:panose1 w:val="02000506000000020004"/>
    <w:charset w:val="00"/>
    <w:family w:val="auto"/>
    <w:pitch w:val="variable"/>
    <w:sig w:usb0="A00002AF" w:usb1="5000206A" w:usb2="00000000" w:usb3="00000000" w:csb0="000000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4F49" w:rsidRPr="00BD7451" w:rsidRDefault="0056012D" w:rsidP="00BD7451">
    <w:pPr>
      <w:pStyle w:val="EvenPageFooter"/>
      <w:rPr>
        <w:rStyle w:val="PageNumber"/>
      </w:rPr>
    </w:pPr>
    <w:r>
      <w:t>Global assurance learning</w:t>
    </w:r>
    <w:r w:rsidR="00044F49" w:rsidRPr="00BD7451">
      <w:tab/>
    </w:r>
    <w:r w:rsidR="00AE048F" w:rsidRPr="00BD7451">
      <w:rPr>
        <w:rStyle w:val="PageNumber"/>
      </w:rPr>
      <w:fldChar w:fldCharType="begin"/>
    </w:r>
    <w:r w:rsidR="00044F49" w:rsidRPr="00BD7451">
      <w:rPr>
        <w:rStyle w:val="PageNumber"/>
      </w:rPr>
      <w:instrText xml:space="preserve"> PAGE </w:instrText>
    </w:r>
    <w:r w:rsidR="00AE048F" w:rsidRPr="00BD7451">
      <w:rPr>
        <w:rStyle w:val="PageNumber"/>
      </w:rPr>
      <w:fldChar w:fldCharType="separate"/>
    </w:r>
    <w:r w:rsidR="00532932">
      <w:rPr>
        <w:rStyle w:val="PageNumber"/>
        <w:noProof/>
      </w:rPr>
      <w:t>2</w:t>
    </w:r>
    <w:r w:rsidR="00AE048F" w:rsidRPr="00BD7451">
      <w:rPr>
        <w:rStyle w:val="PageNumber"/>
      </w:rPr>
      <w:fldChar w:fldCharType="end"/>
    </w:r>
    <w:r w:rsidR="00044F49" w:rsidRPr="00BD7451">
      <w:rPr>
        <w:rStyle w:val="PageNumber"/>
      </w:rPr>
      <w:tab/>
    </w:r>
  </w:p>
  <w:p w:rsidR="00044F49" w:rsidRPr="00EC134E" w:rsidRDefault="0056012D" w:rsidP="00EC134E">
    <w:pPr>
      <w:pStyle w:val="Footer"/>
    </w:pPr>
    <w:r>
      <w:t>Audit Core</w:t>
    </w:r>
    <w:r w:rsidR="00FC15AE">
      <w:t xml:space="preserve"> Curriculum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4F49" w:rsidRPr="00FE6619" w:rsidRDefault="00044F49" w:rsidP="006B193B">
    <w:pPr>
      <w:pStyle w:val="OddPageFooter"/>
      <w:rPr>
        <w:rStyle w:val="PageNumber"/>
      </w:rPr>
    </w:pPr>
    <w:r w:rsidRPr="00044F49">
      <w:rPr>
        <w:rStyle w:val="PageNumber"/>
        <w:szCs w:val="18"/>
      </w:rPr>
      <w:tab/>
    </w:r>
    <w:r w:rsidR="00AE048F" w:rsidRPr="00FE6619">
      <w:rPr>
        <w:rStyle w:val="PageNumber"/>
      </w:rPr>
      <w:fldChar w:fldCharType="begin"/>
    </w:r>
    <w:r w:rsidRPr="00FE6619">
      <w:rPr>
        <w:rStyle w:val="PageNumber"/>
      </w:rPr>
      <w:instrText xml:space="preserve"> PAGE </w:instrText>
    </w:r>
    <w:r w:rsidR="00AE048F" w:rsidRPr="00FE6619">
      <w:rPr>
        <w:rStyle w:val="PageNumber"/>
      </w:rPr>
      <w:fldChar w:fldCharType="separate"/>
    </w:r>
    <w:r w:rsidR="004B4027">
      <w:rPr>
        <w:rStyle w:val="PageNumber"/>
        <w:noProof/>
      </w:rPr>
      <w:t>3</w:t>
    </w:r>
    <w:r w:rsidR="00AE048F" w:rsidRPr="00FE6619">
      <w:rPr>
        <w:rStyle w:val="PageNumber"/>
      </w:rPr>
      <w:fldChar w:fldCharType="end"/>
    </w:r>
    <w:r w:rsidR="00F75486">
      <w:rPr>
        <w:rStyle w:val="PageNumber"/>
      </w:rPr>
      <w:tab/>
    </w:r>
    <w:r w:rsidR="0056012D">
      <w:rPr>
        <w:rStyle w:val="PageNumber"/>
      </w:rPr>
      <w:t>Global assurance learning</w:t>
    </w:r>
  </w:p>
  <w:p w:rsidR="00044F49" w:rsidRPr="00FE6619" w:rsidRDefault="00044F49" w:rsidP="006B193B">
    <w:pPr>
      <w:pStyle w:val="OddPageFooter"/>
    </w:pPr>
    <w:r w:rsidRPr="00FE6619">
      <w:tab/>
    </w:r>
    <w:r w:rsidRPr="00FE6619">
      <w:tab/>
    </w:r>
    <w:r w:rsidR="0056012D">
      <w:t>Audit Core</w:t>
    </w:r>
    <w:r w:rsidR="00FC15AE">
      <w:t xml:space="preserve"> Curriculum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13EE6" w:rsidRPr="00532932" w:rsidRDefault="00013EE6" w:rsidP="00013EE6">
    <w:pPr>
      <w:pStyle w:val="Footer"/>
      <w:tabs>
        <w:tab w:val="right" w:pos="9029"/>
      </w:tabs>
      <w:rPr>
        <w:rFonts w:ascii="EYInterstate Light" w:hAnsi="EYInterstate Light" w:cs="Arial"/>
        <w:sz w:val="18"/>
        <w:szCs w:val="18"/>
      </w:rPr>
    </w:pPr>
    <w:r w:rsidRPr="00532932">
      <w:rPr>
        <w:rFonts w:ascii="EYInterstate Light" w:hAnsi="EYInterstate Light" w:cs="Arial"/>
        <w:sz w:val="18"/>
        <w:szCs w:val="18"/>
      </w:rPr>
      <w:t xml:space="preserve">Page </w:t>
    </w:r>
    <w:r w:rsidRPr="00532932">
      <w:rPr>
        <w:rFonts w:ascii="EYInterstate Light" w:hAnsi="EYInterstate Light" w:cs="Arial"/>
        <w:sz w:val="18"/>
        <w:szCs w:val="18"/>
      </w:rPr>
      <w:fldChar w:fldCharType="begin"/>
    </w:r>
    <w:r w:rsidRPr="00532932">
      <w:rPr>
        <w:rFonts w:ascii="EYInterstate Light" w:hAnsi="EYInterstate Light" w:cs="Arial"/>
        <w:sz w:val="18"/>
        <w:szCs w:val="18"/>
      </w:rPr>
      <w:instrText xml:space="preserve"> PAGE   \* MERGEFORMAT </w:instrText>
    </w:r>
    <w:r w:rsidRPr="00532932">
      <w:rPr>
        <w:rFonts w:ascii="EYInterstate Light" w:hAnsi="EYInterstate Light" w:cs="Arial"/>
        <w:sz w:val="18"/>
        <w:szCs w:val="18"/>
      </w:rPr>
      <w:fldChar w:fldCharType="separate"/>
    </w:r>
    <w:r w:rsidR="00E27FAB">
      <w:rPr>
        <w:rFonts w:ascii="EYInterstate Light" w:hAnsi="EYInterstate Light" w:cs="Arial"/>
        <w:noProof/>
        <w:sz w:val="18"/>
        <w:szCs w:val="18"/>
      </w:rPr>
      <w:t>1</w:t>
    </w:r>
    <w:r w:rsidRPr="00532932">
      <w:rPr>
        <w:rFonts w:ascii="EYInterstate Light" w:hAnsi="EYInterstate Light" w:cs="Arial"/>
        <w:sz w:val="18"/>
        <w:szCs w:val="18"/>
      </w:rPr>
      <w:fldChar w:fldCharType="end"/>
    </w:r>
    <w:r w:rsidRPr="00532932">
      <w:rPr>
        <w:rFonts w:ascii="EYInterstate Light" w:hAnsi="EYInterstate Light" w:cs="Arial"/>
        <w:sz w:val="18"/>
        <w:szCs w:val="18"/>
      </w:rPr>
      <w:t xml:space="preserve"> of </w:t>
    </w:r>
    <w:r w:rsidRPr="00532932">
      <w:rPr>
        <w:rFonts w:ascii="EYInterstate Light" w:hAnsi="EYInterstate Light" w:cs="Arial"/>
        <w:sz w:val="18"/>
        <w:szCs w:val="18"/>
      </w:rPr>
      <w:fldChar w:fldCharType="begin"/>
    </w:r>
    <w:r w:rsidRPr="00532932">
      <w:rPr>
        <w:rFonts w:ascii="EYInterstate Light" w:hAnsi="EYInterstate Light" w:cs="Arial"/>
        <w:sz w:val="18"/>
        <w:szCs w:val="18"/>
      </w:rPr>
      <w:instrText xml:space="preserve"> NUMPAGES   \* MERGEFORMAT </w:instrText>
    </w:r>
    <w:r w:rsidRPr="00532932">
      <w:rPr>
        <w:rFonts w:ascii="EYInterstate Light" w:hAnsi="EYInterstate Light" w:cs="Arial"/>
        <w:sz w:val="18"/>
        <w:szCs w:val="18"/>
      </w:rPr>
      <w:fldChar w:fldCharType="separate"/>
    </w:r>
    <w:r w:rsidR="00E27FAB">
      <w:rPr>
        <w:rFonts w:ascii="EYInterstate Light" w:hAnsi="EYInterstate Light" w:cs="Arial"/>
        <w:noProof/>
        <w:sz w:val="18"/>
        <w:szCs w:val="18"/>
      </w:rPr>
      <w:t>1</w:t>
    </w:r>
    <w:r w:rsidRPr="00532932">
      <w:rPr>
        <w:rFonts w:ascii="EYInterstate Light" w:hAnsi="EYInterstate Light" w:cs="Arial"/>
        <w:noProof/>
        <w:sz w:val="18"/>
        <w:szCs w:val="18"/>
      </w:rPr>
      <w:fldChar w:fldCharType="end"/>
    </w:r>
    <w:r w:rsidRPr="00532932">
      <w:rPr>
        <w:rFonts w:ascii="EYInterstate Light" w:hAnsi="EYInterstate Light" w:cs="Arial"/>
        <w:sz w:val="18"/>
        <w:szCs w:val="18"/>
      </w:rPr>
      <w:tab/>
      <w:t>The Audit Academy</w:t>
    </w:r>
  </w:p>
  <w:p w:rsidR="00044F49" w:rsidRPr="00532932" w:rsidRDefault="00013EE6" w:rsidP="00013EE6">
    <w:pPr>
      <w:pStyle w:val="EvenPageFooter"/>
      <w:tabs>
        <w:tab w:val="right" w:pos="9360"/>
      </w:tabs>
      <w:ind w:right="0"/>
      <w:rPr>
        <w:rFonts w:ascii="EYInterstate Light" w:hAnsi="EYInterstate Light" w:cs="Arial"/>
        <w:sz w:val="18"/>
        <w:szCs w:val="18"/>
      </w:rPr>
    </w:pPr>
    <w:r w:rsidRPr="00532932">
      <w:rPr>
        <w:rFonts w:ascii="EYInterstate Light" w:hAnsi="EYInterstate Light" w:cs="Arial"/>
        <w:sz w:val="18"/>
        <w:szCs w:val="18"/>
      </w:rPr>
      <w:t>© 201</w:t>
    </w:r>
    <w:r w:rsidR="00E27FAB">
      <w:rPr>
        <w:rFonts w:ascii="EYInterstate Light" w:hAnsi="EYInterstate Light" w:cs="Arial"/>
        <w:sz w:val="18"/>
        <w:szCs w:val="18"/>
      </w:rPr>
      <w:t>9</w:t>
    </w:r>
    <w:r w:rsidRPr="00532932">
      <w:rPr>
        <w:rFonts w:ascii="EYInterstate Light" w:hAnsi="EYInterstate Light" w:cs="Arial"/>
        <w:sz w:val="18"/>
        <w:szCs w:val="18"/>
      </w:rPr>
      <w:t xml:space="preserve"> EYGM Limited</w:t>
    </w:r>
    <w:r w:rsidRPr="00532932">
      <w:rPr>
        <w:rFonts w:ascii="EYInterstate Light" w:hAnsi="EYInterstate Light" w:cs="Arial"/>
        <w:sz w:val="18"/>
        <w:szCs w:val="18"/>
      </w:rPr>
      <w:tab/>
    </w:r>
    <w:r w:rsidRPr="00532932">
      <w:rPr>
        <w:rFonts w:ascii="EYInterstate Light" w:hAnsi="EYInterstate Light" w:cs="Arial"/>
        <w:sz w:val="18"/>
        <w:szCs w:val="18"/>
      </w:rPr>
      <w:tab/>
    </w:r>
    <w:r w:rsidR="00270C2C" w:rsidRPr="00532932">
      <w:rPr>
        <w:rFonts w:ascii="EYInterstate Light" w:hAnsi="EYInterstate Light" w:cs="Arial"/>
        <w:sz w:val="18"/>
        <w:szCs w:val="18"/>
      </w:rPr>
      <w:t>Expedition Audit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5D3E" w:rsidRDefault="00815D3E">
      <w:pPr>
        <w:ind w:left="3600"/>
      </w:pPr>
      <w:r>
        <w:separator/>
      </w:r>
    </w:p>
    <w:p w:rsidR="00815D3E" w:rsidRDefault="00815D3E"/>
  </w:footnote>
  <w:footnote w:type="continuationSeparator" w:id="0">
    <w:p w:rsidR="00815D3E" w:rsidRDefault="00815D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4F49" w:rsidRPr="00FE6619" w:rsidRDefault="00046B95" w:rsidP="00BD7451">
    <w:pPr>
      <w:pStyle w:val="EvenPageHeader"/>
    </w:pPr>
    <w:r w:rsidRPr="00FE6619">
      <w:t>HO</w:t>
    </w:r>
    <w:r w:rsidR="00044F49" w:rsidRPr="00FE6619">
      <w:t xml:space="preserve"> #</w:t>
    </w:r>
    <w:r w:rsidR="008048F9" w:rsidRPr="00FE6619">
      <w:t>.#</w:t>
    </w:r>
    <w:r w:rsidR="001B3698" w:rsidRPr="00FE6619">
      <w:t xml:space="preserve">: </w:t>
    </w:r>
    <w:r w:rsidR="001B3698" w:rsidRPr="00FE6619">
      <w:rPr>
        <w:highlight w:val="yellow"/>
      </w:rPr>
      <w:t>Object Title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4F49" w:rsidRPr="00BD7451" w:rsidRDefault="00046B95" w:rsidP="00BD7451">
    <w:pPr>
      <w:pStyle w:val="OddPageHeader"/>
    </w:pPr>
    <w:r w:rsidRPr="00BD7451">
      <w:t>HO</w:t>
    </w:r>
    <w:r w:rsidR="00044F49" w:rsidRPr="00BD7451">
      <w:t xml:space="preserve"> #</w:t>
    </w:r>
    <w:r w:rsidR="008048F9" w:rsidRPr="00BD7451">
      <w:t>.#</w:t>
    </w:r>
    <w:r w:rsidR="001B3698" w:rsidRPr="00BD7451">
      <w:t xml:space="preserve">: </w:t>
    </w:r>
    <w:r w:rsidR="001B3698" w:rsidRPr="00BD7451">
      <w:rPr>
        <w:highlight w:val="yellow"/>
      </w:rPr>
      <w:t>Object Title</w:t>
    </w:r>
    <w:r w:rsidR="001B3698" w:rsidRPr="00BD7451">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4F49" w:rsidRPr="00532932" w:rsidRDefault="001A5BD3" w:rsidP="00013EE6">
    <w:pPr>
      <w:pStyle w:val="FirstHeaderRule"/>
      <w:ind w:right="1469"/>
      <w:rPr>
        <w:rFonts w:ascii="EYInterstate Light" w:hAnsi="EYInterstate Light"/>
      </w:rPr>
    </w:pPr>
    <w:r w:rsidRPr="00532932">
      <w:rPr>
        <w:rFonts w:ascii="EYInterstate Light" w:hAnsi="EYInterstate Light"/>
      </w:rPr>
      <w:t>PM</w:t>
    </w:r>
    <w:r w:rsidR="00EB59A5" w:rsidRPr="00532932">
      <w:rPr>
        <w:rFonts w:ascii="EYInterstate Light" w:hAnsi="EYInterstate Light"/>
      </w:rPr>
      <w:t xml:space="preserve"> </w:t>
    </w:r>
    <w:r w:rsidR="00EA3555" w:rsidRPr="00532932">
      <w:rPr>
        <w:rFonts w:ascii="EYInterstate Light" w:hAnsi="EYInterstate Light"/>
      </w:rPr>
      <w:t>8.5.</w:t>
    </w:r>
    <w:r w:rsidRPr="00532932">
      <w:rPr>
        <w:rFonts w:ascii="EYInterstate Light" w:hAnsi="EYInterstate Light"/>
      </w:rPr>
      <w:t>6</w:t>
    </w:r>
    <w:r w:rsidR="00DE580F" w:rsidRPr="00532932">
      <w:rPr>
        <w:rFonts w:ascii="EYInterstate Light" w:hAnsi="EYInterstate Light"/>
      </w:rPr>
      <w:t>A</w:t>
    </w:r>
    <w:r w:rsidR="004B4027" w:rsidRPr="00532932">
      <w:rPr>
        <w:rFonts w:ascii="EYInterstate Light" w:hAnsi="EYInterstate Light"/>
      </w:rPr>
      <w:t xml:space="preserve">: </w:t>
    </w:r>
    <w:r w:rsidR="00013EE6" w:rsidRPr="00532932">
      <w:rPr>
        <w:rFonts w:ascii="EYInterstate Light" w:hAnsi="EYInterstate Light"/>
      </w:rPr>
      <w:t>The Summit</w:t>
    </w:r>
  </w:p>
  <w:p w:rsidR="00044F49" w:rsidRPr="00532932" w:rsidRDefault="004B4027" w:rsidP="004B4027">
    <w:pPr>
      <w:pStyle w:val="FirstHeaderTitle"/>
      <w:rPr>
        <w:rFonts w:ascii="EYInterstate Light" w:hAnsi="EYInterstate Light"/>
      </w:rPr>
    </w:pPr>
    <w:r w:rsidRPr="00532932">
      <w:rPr>
        <w:rFonts w:ascii="EYInterstate Light" w:hAnsi="EYInterstate Light"/>
      </w:rPr>
      <w:t>Bank Confirmation Request,</w:t>
    </w:r>
    <w:r w:rsidR="009F3896" w:rsidRPr="00532932">
      <w:rPr>
        <w:rFonts w:ascii="EYInterstate Light" w:hAnsi="EYInterstate Light"/>
      </w:rPr>
      <w:t xml:space="preserve"> Returned,</w:t>
    </w:r>
    <w:r w:rsidRPr="00532932">
      <w:rPr>
        <w:rFonts w:ascii="EYInterstate Light" w:hAnsi="EYInterstate Light"/>
      </w:rPr>
      <w:t xml:space="preserve"> </w:t>
    </w:r>
    <w:r w:rsidR="00270C2C" w:rsidRPr="00532932">
      <w:rPr>
        <w:rFonts w:ascii="EYInterstate Light" w:hAnsi="EYInterstate Light"/>
      </w:rPr>
      <w:t>Hilltop Bank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2B0238B8"/>
    <w:lvl w:ilvl="0">
      <w:numFmt w:val="decimal"/>
      <w:pStyle w:val="BTBullet1"/>
      <w:lvlText w:val="*"/>
      <w:lvlJc w:val="left"/>
    </w:lvl>
  </w:abstractNum>
  <w:abstractNum w:abstractNumId="1" w15:restartNumberingAfterBreak="0">
    <w:nsid w:val="06730FBD"/>
    <w:multiLevelType w:val="hybridMultilevel"/>
    <w:tmpl w:val="F5766B3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 w15:restartNumberingAfterBreak="0">
    <w:nsid w:val="09664B24"/>
    <w:multiLevelType w:val="hybridMultilevel"/>
    <w:tmpl w:val="FACC1096"/>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B3929A4C">
      <w:start w:val="1"/>
      <w:numFmt w:val="bullet"/>
      <w:lvlText w:val=""/>
      <w:lvlJc w:val="left"/>
      <w:pPr>
        <w:tabs>
          <w:tab w:val="num" w:pos="2520"/>
        </w:tabs>
        <w:ind w:left="2520" w:hanging="360"/>
      </w:pPr>
      <w:rPr>
        <w:rFonts w:ascii="Symbol" w:hAnsi="Symbol"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3FA09B8"/>
    <w:multiLevelType w:val="hybridMultilevel"/>
    <w:tmpl w:val="0C56816E"/>
    <w:lvl w:ilvl="0" w:tplc="0809000F">
      <w:start w:val="1"/>
      <w:numFmt w:val="decimal"/>
      <w:lvlText w:val="%1."/>
      <w:lvlJc w:val="left"/>
      <w:pPr>
        <w:tabs>
          <w:tab w:val="num" w:pos="360"/>
        </w:tabs>
        <w:ind w:left="360" w:hanging="360"/>
      </w:pPr>
    </w:lvl>
    <w:lvl w:ilvl="1" w:tplc="70387282">
      <w:start w:val="1"/>
      <w:numFmt w:val="bullet"/>
      <w:lvlRestart w:val="0"/>
      <w:lvlText w:val="·"/>
      <w:lvlJc w:val="left"/>
      <w:pPr>
        <w:tabs>
          <w:tab w:val="num" w:pos="1145"/>
        </w:tabs>
        <w:ind w:left="1145" w:hanging="425"/>
      </w:pPr>
      <w:rPr>
        <w:rFonts w:ascii="Symbol" w:hAnsi="Symbol" w:hint="default"/>
        <w:sz w:val="22"/>
        <w:szCs w:val="16"/>
      </w:r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4" w15:restartNumberingAfterBreak="0">
    <w:nsid w:val="15FD41B7"/>
    <w:multiLevelType w:val="hybridMultilevel"/>
    <w:tmpl w:val="CD4426A0"/>
    <w:lvl w:ilvl="0" w:tplc="F6C6A7B0">
      <w:start w:val="1"/>
      <w:numFmt w:val="bullet"/>
      <w:lvlText w:val=""/>
      <w:lvlJc w:val="left"/>
      <w:pPr>
        <w:tabs>
          <w:tab w:val="num" w:pos="720"/>
        </w:tabs>
        <w:ind w:left="720" w:hanging="360"/>
      </w:pPr>
      <w:rPr>
        <w:rFonts w:ascii="Symbol" w:hAnsi="Symbol"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666D06"/>
    <w:multiLevelType w:val="hybridMultilevel"/>
    <w:tmpl w:val="F51617F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6" w15:restartNumberingAfterBreak="0">
    <w:nsid w:val="225B2CC5"/>
    <w:multiLevelType w:val="hybridMultilevel"/>
    <w:tmpl w:val="1340D912"/>
    <w:lvl w:ilvl="0" w:tplc="0809000F">
      <w:start w:val="1"/>
      <w:numFmt w:val="decimal"/>
      <w:lvlText w:val="%1."/>
      <w:lvlJc w:val="left"/>
      <w:pPr>
        <w:tabs>
          <w:tab w:val="num" w:pos="360"/>
        </w:tabs>
        <w:ind w:left="360" w:hanging="360"/>
      </w:pPr>
      <w:rPr>
        <w:rFonts w:hint="default"/>
        <w:sz w:val="22"/>
        <w:szCs w:val="16"/>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5B602AF"/>
    <w:multiLevelType w:val="multilevel"/>
    <w:tmpl w:val="81C61C3C"/>
    <w:lvl w:ilvl="0">
      <w:start w:val="1"/>
      <w:numFmt w:val="bullet"/>
      <w:lvlText w:val=""/>
      <w:lvlJc w:val="left"/>
      <w:pPr>
        <w:tabs>
          <w:tab w:val="num" w:pos="720"/>
        </w:tabs>
        <w:ind w:left="720" w:hanging="360"/>
      </w:pPr>
      <w:rPr>
        <w:rFonts w:ascii="Symbol" w:hAnsi="Symbol" w:hint="default"/>
        <w:sz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9A71E07"/>
    <w:multiLevelType w:val="hybridMultilevel"/>
    <w:tmpl w:val="6AA49D1A"/>
    <w:lvl w:ilvl="0" w:tplc="B98825D8">
      <w:start w:val="1"/>
      <w:numFmt w:val="bullet"/>
      <w:lvlText w:val="­"/>
      <w:lvlJc w:val="left"/>
      <w:pPr>
        <w:tabs>
          <w:tab w:val="num" w:pos="0"/>
        </w:tabs>
        <w:ind w:left="3960" w:hanging="360"/>
      </w:pPr>
      <w:rPr>
        <w:rFonts w:ascii="Times New Roman" w:hAnsi="Times New Roman" w:cs="Times New Roman"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ABB07BD"/>
    <w:multiLevelType w:val="hybridMultilevel"/>
    <w:tmpl w:val="17A8DE1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BCC7028"/>
    <w:multiLevelType w:val="hybridMultilevel"/>
    <w:tmpl w:val="00D0958A"/>
    <w:lvl w:ilvl="0" w:tplc="63A04E02">
      <w:start w:val="1"/>
      <w:numFmt w:val="bullet"/>
      <w:pStyle w:val="BTHyphen"/>
      <w:lvlText w:val="-"/>
      <w:lvlJc w:val="left"/>
      <w:pPr>
        <w:tabs>
          <w:tab w:val="num" w:pos="720"/>
        </w:tabs>
        <w:ind w:left="720" w:hanging="360"/>
      </w:pPr>
      <w:rPr>
        <w:rFonts w:ascii="Courier New" w:hAnsi="Courier New"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EBD4574"/>
    <w:multiLevelType w:val="multilevel"/>
    <w:tmpl w:val="ED0EC0A8"/>
    <w:lvl w:ilvl="0">
      <w:start w:val="1"/>
      <w:numFmt w:val="none"/>
      <w:lvlText w:val=""/>
      <w:legacy w:legacy="1" w:legacySpace="120" w:legacyIndent="360"/>
      <w:lvlJc w:val="left"/>
      <w:pPr>
        <w:ind w:left="360" w:hanging="360"/>
      </w:pPr>
      <w:rPr>
        <w:rFonts w:ascii="Symbol" w:hAnsi="Symbol" w:hint="default"/>
      </w:rPr>
    </w:lvl>
    <w:lvl w:ilvl="1">
      <w:start w:val="1"/>
      <w:numFmt w:val="none"/>
      <w:lvlText w:val="o"/>
      <w:legacy w:legacy="1" w:legacySpace="120" w:legacyIndent="360"/>
      <w:lvlJc w:val="left"/>
      <w:pPr>
        <w:ind w:left="720" w:hanging="360"/>
      </w:pPr>
      <w:rPr>
        <w:rFonts w:ascii="Courier New" w:hAnsi="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12" w15:restartNumberingAfterBreak="0">
    <w:nsid w:val="2F1E5C0F"/>
    <w:multiLevelType w:val="hybridMultilevel"/>
    <w:tmpl w:val="F99A2B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2F883ACA"/>
    <w:multiLevelType w:val="singleLevel"/>
    <w:tmpl w:val="0E4CD35C"/>
    <w:lvl w:ilvl="0">
      <w:numFmt w:val="decimal"/>
      <w:lvlText w:val="*"/>
      <w:lvlJc w:val="left"/>
    </w:lvl>
  </w:abstractNum>
  <w:abstractNum w:abstractNumId="14" w15:restartNumberingAfterBreak="0">
    <w:nsid w:val="304D36E0"/>
    <w:multiLevelType w:val="multilevel"/>
    <w:tmpl w:val="ED0EC0A8"/>
    <w:lvl w:ilvl="0">
      <w:start w:val="1"/>
      <w:numFmt w:val="none"/>
      <w:lvlText w:val=""/>
      <w:legacy w:legacy="1" w:legacySpace="120" w:legacyIndent="360"/>
      <w:lvlJc w:val="left"/>
      <w:pPr>
        <w:ind w:left="360" w:hanging="360"/>
      </w:pPr>
      <w:rPr>
        <w:rFonts w:ascii="Symbol" w:hAnsi="Symbol" w:hint="default"/>
      </w:rPr>
    </w:lvl>
    <w:lvl w:ilvl="1">
      <w:start w:val="1"/>
      <w:numFmt w:val="none"/>
      <w:lvlText w:val="o"/>
      <w:legacy w:legacy="1" w:legacySpace="120" w:legacyIndent="360"/>
      <w:lvlJc w:val="left"/>
      <w:pPr>
        <w:ind w:left="720" w:hanging="360"/>
      </w:pPr>
      <w:rPr>
        <w:rFonts w:ascii="Courier New" w:hAnsi="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15" w15:restartNumberingAfterBreak="0">
    <w:nsid w:val="311E77FB"/>
    <w:multiLevelType w:val="hybridMultilevel"/>
    <w:tmpl w:val="5F6050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7DD67C5"/>
    <w:multiLevelType w:val="hybridMultilevel"/>
    <w:tmpl w:val="8F7CEC5C"/>
    <w:lvl w:ilvl="0" w:tplc="70387282">
      <w:start w:val="1"/>
      <w:numFmt w:val="bullet"/>
      <w:lvlRestart w:val="0"/>
      <w:lvlText w:val="·"/>
      <w:lvlJc w:val="left"/>
      <w:pPr>
        <w:tabs>
          <w:tab w:val="num" w:pos="785"/>
        </w:tabs>
        <w:ind w:left="785" w:hanging="425"/>
      </w:pPr>
      <w:rPr>
        <w:rFonts w:ascii="Symbol" w:hAnsi="Symbol" w:hint="default"/>
        <w:sz w:val="22"/>
        <w:szCs w:val="16"/>
      </w:rPr>
    </w:lvl>
    <w:lvl w:ilvl="1" w:tplc="70387282">
      <w:start w:val="1"/>
      <w:numFmt w:val="bullet"/>
      <w:lvlRestart w:val="0"/>
      <w:lvlText w:val="·"/>
      <w:lvlJc w:val="left"/>
      <w:pPr>
        <w:tabs>
          <w:tab w:val="num" w:pos="1505"/>
        </w:tabs>
        <w:ind w:left="1505" w:hanging="425"/>
      </w:pPr>
      <w:rPr>
        <w:rFonts w:ascii="Symbol" w:hAnsi="Symbol" w:hint="default"/>
        <w:sz w:val="22"/>
        <w:szCs w:val="16"/>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15:restartNumberingAfterBreak="0">
    <w:nsid w:val="38F30DBF"/>
    <w:multiLevelType w:val="hybridMultilevel"/>
    <w:tmpl w:val="31807C2E"/>
    <w:lvl w:ilvl="0" w:tplc="DBEA52EA">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9855820"/>
    <w:multiLevelType w:val="hybridMultilevel"/>
    <w:tmpl w:val="13CE32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C7A4EFB"/>
    <w:multiLevelType w:val="hybridMultilevel"/>
    <w:tmpl w:val="C57CBFB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3E9356B7"/>
    <w:multiLevelType w:val="hybridMultilevel"/>
    <w:tmpl w:val="B19077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E94730D"/>
    <w:multiLevelType w:val="hybridMultilevel"/>
    <w:tmpl w:val="F3FA658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3FE85F67"/>
    <w:multiLevelType w:val="hybridMultilevel"/>
    <w:tmpl w:val="7DB27E52"/>
    <w:lvl w:ilvl="0" w:tplc="B3929A4C">
      <w:start w:val="1"/>
      <w:numFmt w:val="bullet"/>
      <w:lvlText w:val=""/>
      <w:lvlJc w:val="left"/>
      <w:pPr>
        <w:tabs>
          <w:tab w:val="num" w:pos="1440"/>
        </w:tabs>
        <w:ind w:left="1440" w:hanging="360"/>
      </w:pPr>
      <w:rPr>
        <w:rFonts w:ascii="Symbol" w:hAnsi="Symbol" w:hint="default"/>
      </w:rPr>
    </w:lvl>
    <w:lvl w:ilvl="1" w:tplc="0409000B">
      <w:start w:val="1"/>
      <w:numFmt w:val="bullet"/>
      <w:lvlText w:val=""/>
      <w:lvlJc w:val="left"/>
      <w:pPr>
        <w:tabs>
          <w:tab w:val="num" w:pos="2520"/>
        </w:tabs>
        <w:ind w:left="2520" w:hanging="360"/>
      </w:pPr>
      <w:rPr>
        <w:rFonts w:ascii="Wingdings" w:hAnsi="Wingdings"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3" w15:restartNumberingAfterBreak="0">
    <w:nsid w:val="43EA2DA0"/>
    <w:multiLevelType w:val="hybridMultilevel"/>
    <w:tmpl w:val="88FA585A"/>
    <w:lvl w:ilvl="0" w:tplc="0409000F">
      <w:start w:val="1"/>
      <w:numFmt w:val="decimal"/>
      <w:lvlText w:val="%1."/>
      <w:lvlJc w:val="left"/>
      <w:pPr>
        <w:tabs>
          <w:tab w:val="num" w:pos="360"/>
        </w:tabs>
        <w:ind w:left="360" w:hanging="360"/>
      </w:pPr>
      <w:rPr>
        <w:rFonts w:hint="default"/>
      </w:rPr>
    </w:lvl>
    <w:lvl w:ilvl="1" w:tplc="04090001">
      <w:start w:val="1"/>
      <w:numFmt w:val="bullet"/>
      <w:lvlText w:val=""/>
      <w:lvlJc w:val="left"/>
      <w:pPr>
        <w:tabs>
          <w:tab w:val="num" w:pos="1080"/>
        </w:tabs>
        <w:ind w:left="1080" w:hanging="360"/>
      </w:pPr>
      <w:rPr>
        <w:rFonts w:ascii="Symbol" w:hAnsi="Symbol" w:hint="default"/>
      </w:rPr>
    </w:lvl>
    <w:lvl w:ilvl="2" w:tplc="4B800622">
      <w:start w:val="1"/>
      <w:numFmt w:val="upperLetter"/>
      <w:lvlText w:val="%3."/>
      <w:lvlJc w:val="left"/>
      <w:pPr>
        <w:tabs>
          <w:tab w:val="num" w:pos="1980"/>
        </w:tabs>
        <w:ind w:left="1980" w:hanging="36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15:restartNumberingAfterBreak="0">
    <w:nsid w:val="4DF27449"/>
    <w:multiLevelType w:val="hybridMultilevel"/>
    <w:tmpl w:val="BC1E6E0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5288705C"/>
    <w:multiLevelType w:val="hybridMultilevel"/>
    <w:tmpl w:val="E05836AE"/>
    <w:lvl w:ilvl="0" w:tplc="144CF8EA">
      <w:start w:val="1"/>
      <w:numFmt w:val="bullet"/>
      <w:lvlText w:val=""/>
      <w:lvlJc w:val="left"/>
      <w:pPr>
        <w:tabs>
          <w:tab w:val="num" w:pos="0"/>
        </w:tabs>
        <w:ind w:left="3600" w:hanging="360"/>
      </w:pPr>
      <w:rPr>
        <w:rFonts w:ascii="Wingdings 3" w:hAnsi="Wingdings 3" w:hint="default"/>
        <w:sz w:val="2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2DB6FA2"/>
    <w:multiLevelType w:val="hybridMultilevel"/>
    <w:tmpl w:val="8558FEB0"/>
    <w:lvl w:ilvl="0" w:tplc="0409000F">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5014A5C"/>
    <w:multiLevelType w:val="hybridMultilevel"/>
    <w:tmpl w:val="EE469E28"/>
    <w:lvl w:ilvl="0" w:tplc="D1822434">
      <w:start w:val="1"/>
      <w:numFmt w:val="bullet"/>
      <w:lvlText w:val=""/>
      <w:lvlJc w:val="left"/>
      <w:pPr>
        <w:tabs>
          <w:tab w:val="num" w:pos="1440"/>
        </w:tabs>
        <w:ind w:left="1440" w:hanging="72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8" w15:restartNumberingAfterBreak="0">
    <w:nsid w:val="5806233C"/>
    <w:multiLevelType w:val="hybridMultilevel"/>
    <w:tmpl w:val="D4AA171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90F4BBA"/>
    <w:multiLevelType w:val="hybridMultilevel"/>
    <w:tmpl w:val="B21A27DE"/>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0" w15:restartNumberingAfterBreak="0">
    <w:nsid w:val="5A941C7D"/>
    <w:multiLevelType w:val="hybridMultilevel"/>
    <w:tmpl w:val="7FEC039E"/>
    <w:lvl w:ilvl="0" w:tplc="F22E6B8E">
      <w:start w:val="2"/>
      <w:numFmt w:val="lowerLetter"/>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B2F6A5C"/>
    <w:multiLevelType w:val="hybridMultilevel"/>
    <w:tmpl w:val="39804DE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2" w15:restartNumberingAfterBreak="0">
    <w:nsid w:val="77956D9B"/>
    <w:multiLevelType w:val="hybridMultilevel"/>
    <w:tmpl w:val="2102A9C0"/>
    <w:lvl w:ilvl="0" w:tplc="70387282">
      <w:start w:val="1"/>
      <w:numFmt w:val="bullet"/>
      <w:lvlRestart w:val="0"/>
      <w:lvlText w:val="·"/>
      <w:lvlJc w:val="left"/>
      <w:pPr>
        <w:tabs>
          <w:tab w:val="num" w:pos="785"/>
        </w:tabs>
        <w:ind w:left="785" w:hanging="425"/>
      </w:pPr>
      <w:rPr>
        <w:rFonts w:ascii="Symbol" w:hAnsi="Symbol" w:hint="default"/>
        <w:sz w:val="22"/>
        <w:szCs w:val="16"/>
      </w:rPr>
    </w:lvl>
    <w:lvl w:ilvl="1" w:tplc="0809000F">
      <w:start w:val="1"/>
      <w:numFmt w:val="decimal"/>
      <w:lvlText w:val="%2."/>
      <w:lvlJc w:val="left"/>
      <w:pPr>
        <w:tabs>
          <w:tab w:val="num" w:pos="1800"/>
        </w:tabs>
        <w:ind w:left="1800" w:hanging="360"/>
      </w:pPr>
      <w:rPr>
        <w:rFonts w:hint="default"/>
        <w:sz w:val="22"/>
        <w:szCs w:val="16"/>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33" w15:restartNumberingAfterBreak="0">
    <w:nsid w:val="796E3A1E"/>
    <w:multiLevelType w:val="hybridMultilevel"/>
    <w:tmpl w:val="9E5CA206"/>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34" w15:restartNumberingAfterBreak="0">
    <w:nsid w:val="7B303A0B"/>
    <w:multiLevelType w:val="singleLevel"/>
    <w:tmpl w:val="F9AE4F98"/>
    <w:lvl w:ilvl="0">
      <w:start w:val="1"/>
      <w:numFmt w:val="decimal"/>
      <w:lvlText w:val="%1. "/>
      <w:legacy w:legacy="1" w:legacySpace="0" w:legacyIndent="360"/>
      <w:lvlJc w:val="left"/>
      <w:pPr>
        <w:ind w:left="3600" w:hanging="360"/>
      </w:pPr>
      <w:rPr>
        <w:b w:val="0"/>
        <w:i w:val="0"/>
        <w:sz w:val="26"/>
      </w:rPr>
    </w:lvl>
  </w:abstractNum>
  <w:abstractNum w:abstractNumId="35" w15:restartNumberingAfterBreak="0">
    <w:nsid w:val="7D101D3F"/>
    <w:multiLevelType w:val="hybridMultilevel"/>
    <w:tmpl w:val="810AD888"/>
    <w:lvl w:ilvl="0" w:tplc="70387282">
      <w:start w:val="1"/>
      <w:numFmt w:val="bullet"/>
      <w:lvlRestart w:val="0"/>
      <w:lvlText w:val="·"/>
      <w:lvlJc w:val="left"/>
      <w:pPr>
        <w:tabs>
          <w:tab w:val="num" w:pos="785"/>
        </w:tabs>
        <w:ind w:left="785" w:hanging="425"/>
      </w:pPr>
      <w:rPr>
        <w:rFonts w:ascii="Symbol" w:hAnsi="Symbol" w:hint="default"/>
        <w:sz w:val="22"/>
        <w:szCs w:val="16"/>
      </w:rPr>
    </w:lvl>
    <w:lvl w:ilvl="1" w:tplc="70387282">
      <w:start w:val="1"/>
      <w:numFmt w:val="bullet"/>
      <w:lvlRestart w:val="0"/>
      <w:lvlText w:val="·"/>
      <w:lvlJc w:val="left"/>
      <w:pPr>
        <w:tabs>
          <w:tab w:val="num" w:pos="1505"/>
        </w:tabs>
        <w:ind w:left="1505" w:hanging="425"/>
      </w:pPr>
      <w:rPr>
        <w:rFonts w:ascii="Symbol" w:hAnsi="Symbol" w:hint="default"/>
        <w:sz w:val="22"/>
        <w:szCs w:val="16"/>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6" w15:restartNumberingAfterBreak="0">
    <w:nsid w:val="7DCD68AC"/>
    <w:multiLevelType w:val="hybridMultilevel"/>
    <w:tmpl w:val="FBF4709E"/>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7" w15:restartNumberingAfterBreak="0">
    <w:nsid w:val="7F955868"/>
    <w:multiLevelType w:val="hybridMultilevel"/>
    <w:tmpl w:val="D2CC69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4"/>
  </w:num>
  <w:num w:numId="2">
    <w:abstractNumId w:val="0"/>
    <w:lvlOverride w:ilvl="0">
      <w:lvl w:ilvl="0">
        <w:start w:val="1"/>
        <w:numFmt w:val="bullet"/>
        <w:pStyle w:val="BTBullet1"/>
        <w:lvlText w:val="•"/>
        <w:legacy w:legacy="1" w:legacySpace="0" w:legacyIndent="360"/>
        <w:lvlJc w:val="left"/>
        <w:pPr>
          <w:ind w:left="3600" w:hanging="360"/>
        </w:pPr>
        <w:rPr>
          <w:rFonts w:ascii="Times" w:hAnsi="Times" w:hint="default"/>
          <w:sz w:val="32"/>
        </w:rPr>
      </w:lvl>
    </w:lvlOverride>
  </w:num>
  <w:num w:numId="3">
    <w:abstractNumId w:val="0"/>
    <w:lvlOverride w:ilvl="0">
      <w:lvl w:ilvl="0">
        <w:start w:val="1"/>
        <w:numFmt w:val="bullet"/>
        <w:pStyle w:val="BTBullet1"/>
        <w:lvlText w:val=""/>
        <w:legacy w:legacy="1" w:legacySpace="0" w:legacyIndent="360"/>
        <w:lvlJc w:val="left"/>
        <w:pPr>
          <w:ind w:left="3150" w:hanging="360"/>
        </w:pPr>
        <w:rPr>
          <w:rFonts w:ascii="Symbol" w:hAnsi="Symbol" w:hint="default"/>
          <w:sz w:val="40"/>
        </w:rPr>
      </w:lvl>
    </w:lvlOverride>
  </w:num>
  <w:num w:numId="4">
    <w:abstractNumId w:val="0"/>
    <w:lvlOverride w:ilvl="0">
      <w:lvl w:ilvl="0">
        <w:start w:val="1"/>
        <w:numFmt w:val="bullet"/>
        <w:pStyle w:val="BTBullet1"/>
        <w:lvlText w:val=""/>
        <w:legacy w:legacy="1" w:legacySpace="0" w:legacyIndent="360"/>
        <w:lvlJc w:val="left"/>
        <w:pPr>
          <w:ind w:left="3600" w:hanging="360"/>
        </w:pPr>
        <w:rPr>
          <w:rFonts w:ascii="ZapfDingbats" w:hAnsi="ZapfDingbats" w:hint="default"/>
          <w:sz w:val="26"/>
        </w:rPr>
      </w:lvl>
    </w:lvlOverride>
  </w:num>
  <w:num w:numId="5">
    <w:abstractNumId w:val="25"/>
  </w:num>
  <w:num w:numId="6">
    <w:abstractNumId w:val="0"/>
    <w:lvlOverride w:ilvl="0">
      <w:lvl w:ilvl="0">
        <w:start w:val="1"/>
        <w:numFmt w:val="bullet"/>
        <w:pStyle w:val="BTBullet1"/>
        <w:lvlText w:val=""/>
        <w:legacy w:legacy="1" w:legacySpace="0" w:legacyIndent="360"/>
        <w:lvlJc w:val="left"/>
        <w:pPr>
          <w:ind w:left="3960" w:hanging="360"/>
        </w:pPr>
        <w:rPr>
          <w:rFonts w:ascii="Arial" w:hAnsi="Arial" w:hint="default"/>
          <w:sz w:val="40"/>
        </w:rPr>
      </w:lvl>
    </w:lvlOverride>
  </w:num>
  <w:num w:numId="7">
    <w:abstractNumId w:val="0"/>
    <w:lvlOverride w:ilvl="0">
      <w:lvl w:ilvl="0">
        <w:start w:val="1"/>
        <w:numFmt w:val="bullet"/>
        <w:pStyle w:val="BTBullet1"/>
        <w:lvlText w:val=""/>
        <w:legacy w:legacy="1" w:legacySpace="0" w:legacyIndent="360"/>
        <w:lvlJc w:val="left"/>
        <w:pPr>
          <w:ind w:left="3960" w:hanging="360"/>
        </w:pPr>
        <w:rPr>
          <w:rFonts w:ascii="Courier" w:hAnsi="Courier" w:hint="default"/>
          <w:sz w:val="36"/>
        </w:rPr>
      </w:lvl>
    </w:lvlOverride>
  </w:num>
  <w:num w:numId="8">
    <w:abstractNumId w:val="0"/>
    <w:lvlOverride w:ilvl="0">
      <w:lvl w:ilvl="0">
        <w:start w:val="1"/>
        <w:numFmt w:val="bullet"/>
        <w:pStyle w:val="BTBullet1"/>
        <w:lvlText w:val=""/>
        <w:lvlJc w:val="left"/>
        <w:pPr>
          <w:tabs>
            <w:tab w:val="num" w:pos="432"/>
          </w:tabs>
          <w:ind w:left="432" w:hanging="432"/>
        </w:pPr>
        <w:rPr>
          <w:rFonts w:ascii="Symbol" w:hAnsi="Symbol" w:hint="default"/>
          <w:sz w:val="26"/>
        </w:rPr>
      </w:lvl>
    </w:lvlOverride>
  </w:num>
  <w:num w:numId="9">
    <w:abstractNumId w:val="13"/>
    <w:lvlOverride w:ilvl="0">
      <w:lvl w:ilvl="0">
        <w:start w:val="1"/>
        <w:numFmt w:val="bullet"/>
        <w:lvlText w:val=""/>
        <w:legacy w:legacy="1" w:legacySpace="0" w:legacyIndent="360"/>
        <w:lvlJc w:val="left"/>
        <w:pPr>
          <w:ind w:left="3960" w:hanging="360"/>
        </w:pPr>
        <w:rPr>
          <w:rFonts w:ascii="Arial" w:hAnsi="Arial" w:hint="default"/>
          <w:sz w:val="24"/>
        </w:rPr>
      </w:lvl>
    </w:lvlOverride>
  </w:num>
  <w:num w:numId="10">
    <w:abstractNumId w:val="8"/>
  </w:num>
  <w:num w:numId="11">
    <w:abstractNumId w:val="4"/>
  </w:num>
  <w:num w:numId="12">
    <w:abstractNumId w:val="14"/>
  </w:num>
  <w:num w:numId="13">
    <w:abstractNumId w:val="11"/>
  </w:num>
  <w:num w:numId="14">
    <w:abstractNumId w:val="0"/>
    <w:lvlOverride w:ilvl="0">
      <w:lvl w:ilvl="0">
        <w:start w:val="1"/>
        <w:numFmt w:val="bullet"/>
        <w:pStyle w:val="BTBullet1"/>
        <w:lvlText w:val=""/>
        <w:legacy w:legacy="1" w:legacySpace="120" w:legacyIndent="360"/>
        <w:lvlJc w:val="left"/>
        <w:pPr>
          <w:ind w:left="720" w:hanging="360"/>
        </w:pPr>
        <w:rPr>
          <w:rFonts w:ascii="Symbol" w:hAnsi="Symbol" w:hint="default"/>
        </w:rPr>
      </w:lvl>
    </w:lvlOverride>
  </w:num>
  <w:num w:numId="15">
    <w:abstractNumId w:val="23"/>
  </w:num>
  <w:num w:numId="16">
    <w:abstractNumId w:val="20"/>
  </w:num>
  <w:num w:numId="17">
    <w:abstractNumId w:val="30"/>
  </w:num>
  <w:num w:numId="18">
    <w:abstractNumId w:val="27"/>
  </w:num>
  <w:num w:numId="19">
    <w:abstractNumId w:val="31"/>
  </w:num>
  <w:num w:numId="20">
    <w:abstractNumId w:val="15"/>
  </w:num>
  <w:num w:numId="21">
    <w:abstractNumId w:val="2"/>
  </w:num>
  <w:num w:numId="22">
    <w:abstractNumId w:val="1"/>
  </w:num>
  <w:num w:numId="23">
    <w:abstractNumId w:val="21"/>
  </w:num>
  <w:num w:numId="24">
    <w:abstractNumId w:val="22"/>
  </w:num>
  <w:num w:numId="25">
    <w:abstractNumId w:val="26"/>
  </w:num>
  <w:num w:numId="26">
    <w:abstractNumId w:val="5"/>
  </w:num>
  <w:num w:numId="27">
    <w:abstractNumId w:val="12"/>
  </w:num>
  <w:num w:numId="28">
    <w:abstractNumId w:val="6"/>
  </w:num>
  <w:num w:numId="29">
    <w:abstractNumId w:val="33"/>
  </w:num>
  <w:num w:numId="30">
    <w:abstractNumId w:val="3"/>
  </w:num>
  <w:num w:numId="31">
    <w:abstractNumId w:val="32"/>
  </w:num>
  <w:num w:numId="32">
    <w:abstractNumId w:val="16"/>
  </w:num>
  <w:num w:numId="33">
    <w:abstractNumId w:val="35"/>
  </w:num>
  <w:num w:numId="34">
    <w:abstractNumId w:val="17"/>
  </w:num>
  <w:num w:numId="35">
    <w:abstractNumId w:val="24"/>
  </w:num>
  <w:num w:numId="36">
    <w:abstractNumId w:val="18"/>
  </w:num>
  <w:num w:numId="37">
    <w:abstractNumId w:val="19"/>
  </w:num>
  <w:num w:numId="38">
    <w:abstractNumId w:val="28"/>
  </w:num>
  <w:num w:numId="3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6"/>
  </w:num>
  <w:num w:numId="42">
    <w:abstractNumId w:val="37"/>
  </w:num>
  <w:num w:numId="43">
    <w:abstractNumId w:val="7"/>
  </w:num>
  <w:num w:numId="44">
    <w:abstractNumId w:val="10"/>
  </w:num>
  <w:num w:numId="4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360"/>
  <w:hyphenationZone w:val="0"/>
  <w:doNotHyphenateCaps/>
  <w:evenAndOddHeaders/>
  <w:drawingGridHorizontalSpacing w:val="120"/>
  <w:drawingGridVerticalSpacing w:val="120"/>
  <w:displayVerticalDrawingGridEvery w:val="0"/>
  <w:doNotUseMarginsForDrawingGridOrigin/>
  <w:doNotShadeFormData/>
  <w:noPunctuationKerning/>
  <w:characterSpacingControl w:val="doNotCompress"/>
  <w:hdrShapeDefaults>
    <o:shapedefaults v:ext="edit" spidmax="12289"/>
  </w:hdrShapeDefaults>
  <w:footnotePr>
    <w:numRestart w:val="eachPage"/>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F5B"/>
    <w:rsid w:val="00013EE6"/>
    <w:rsid w:val="0001413D"/>
    <w:rsid w:val="00021292"/>
    <w:rsid w:val="00021BF4"/>
    <w:rsid w:val="00024F1B"/>
    <w:rsid w:val="000255CD"/>
    <w:rsid w:val="00044F49"/>
    <w:rsid w:val="00046B95"/>
    <w:rsid w:val="000763EF"/>
    <w:rsid w:val="00080EBF"/>
    <w:rsid w:val="00083BAD"/>
    <w:rsid w:val="0009377F"/>
    <w:rsid w:val="00096A20"/>
    <w:rsid w:val="000A1E72"/>
    <w:rsid w:val="000B1EEA"/>
    <w:rsid w:val="000C4D0B"/>
    <w:rsid w:val="000D4FE8"/>
    <w:rsid w:val="000D690D"/>
    <w:rsid w:val="000F02C6"/>
    <w:rsid w:val="000F0EDC"/>
    <w:rsid w:val="000F29AC"/>
    <w:rsid w:val="001100FE"/>
    <w:rsid w:val="00114AAC"/>
    <w:rsid w:val="001406D2"/>
    <w:rsid w:val="0014500A"/>
    <w:rsid w:val="00151CBE"/>
    <w:rsid w:val="001567E5"/>
    <w:rsid w:val="0016562D"/>
    <w:rsid w:val="0016657D"/>
    <w:rsid w:val="00172072"/>
    <w:rsid w:val="00174831"/>
    <w:rsid w:val="0018571B"/>
    <w:rsid w:val="00196977"/>
    <w:rsid w:val="001A4DE9"/>
    <w:rsid w:val="001A5BD3"/>
    <w:rsid w:val="001A6FC9"/>
    <w:rsid w:val="001B3698"/>
    <w:rsid w:val="001C3B4C"/>
    <w:rsid w:val="001D2200"/>
    <w:rsid w:val="001D40D8"/>
    <w:rsid w:val="001D599F"/>
    <w:rsid w:val="001F5D4A"/>
    <w:rsid w:val="00204311"/>
    <w:rsid w:val="00204CB1"/>
    <w:rsid w:val="00216562"/>
    <w:rsid w:val="00235266"/>
    <w:rsid w:val="002417C7"/>
    <w:rsid w:val="00246812"/>
    <w:rsid w:val="00270C2C"/>
    <w:rsid w:val="002756D0"/>
    <w:rsid w:val="00277B84"/>
    <w:rsid w:val="002934EB"/>
    <w:rsid w:val="002B3CC4"/>
    <w:rsid w:val="002B7B45"/>
    <w:rsid w:val="002E23C4"/>
    <w:rsid w:val="002F371D"/>
    <w:rsid w:val="002F4386"/>
    <w:rsid w:val="00314F66"/>
    <w:rsid w:val="0031624E"/>
    <w:rsid w:val="00321306"/>
    <w:rsid w:val="00377F5F"/>
    <w:rsid w:val="0038266B"/>
    <w:rsid w:val="00391E41"/>
    <w:rsid w:val="00397381"/>
    <w:rsid w:val="003A3FCE"/>
    <w:rsid w:val="003E1E6D"/>
    <w:rsid w:val="003E7E3B"/>
    <w:rsid w:val="003F119F"/>
    <w:rsid w:val="003F4F88"/>
    <w:rsid w:val="003F7679"/>
    <w:rsid w:val="004015F2"/>
    <w:rsid w:val="00420AB9"/>
    <w:rsid w:val="004258B0"/>
    <w:rsid w:val="004303C7"/>
    <w:rsid w:val="004357EB"/>
    <w:rsid w:val="004412B3"/>
    <w:rsid w:val="00441F8F"/>
    <w:rsid w:val="004547F0"/>
    <w:rsid w:val="00455D18"/>
    <w:rsid w:val="00462761"/>
    <w:rsid w:val="00481114"/>
    <w:rsid w:val="0048574F"/>
    <w:rsid w:val="00494609"/>
    <w:rsid w:val="00495035"/>
    <w:rsid w:val="004B4027"/>
    <w:rsid w:val="004C2105"/>
    <w:rsid w:val="004D5B44"/>
    <w:rsid w:val="004F51E4"/>
    <w:rsid w:val="004F7D22"/>
    <w:rsid w:val="00515CA3"/>
    <w:rsid w:val="00532932"/>
    <w:rsid w:val="0056012D"/>
    <w:rsid w:val="00567201"/>
    <w:rsid w:val="005737A0"/>
    <w:rsid w:val="005865A3"/>
    <w:rsid w:val="00593145"/>
    <w:rsid w:val="0059535E"/>
    <w:rsid w:val="005A5D76"/>
    <w:rsid w:val="005A7AA5"/>
    <w:rsid w:val="005B76E1"/>
    <w:rsid w:val="005C29EB"/>
    <w:rsid w:val="005E0312"/>
    <w:rsid w:val="005F0452"/>
    <w:rsid w:val="005F299B"/>
    <w:rsid w:val="005F785E"/>
    <w:rsid w:val="00602B28"/>
    <w:rsid w:val="00603120"/>
    <w:rsid w:val="0060373E"/>
    <w:rsid w:val="00610BF7"/>
    <w:rsid w:val="006152A6"/>
    <w:rsid w:val="006154E4"/>
    <w:rsid w:val="00622ED3"/>
    <w:rsid w:val="006263C9"/>
    <w:rsid w:val="0063305B"/>
    <w:rsid w:val="00655AA0"/>
    <w:rsid w:val="006765D0"/>
    <w:rsid w:val="006866BE"/>
    <w:rsid w:val="00695392"/>
    <w:rsid w:val="0069643F"/>
    <w:rsid w:val="006A626A"/>
    <w:rsid w:val="006B0798"/>
    <w:rsid w:val="006B193B"/>
    <w:rsid w:val="006B64EA"/>
    <w:rsid w:val="006D338B"/>
    <w:rsid w:val="006E205D"/>
    <w:rsid w:val="006E47F7"/>
    <w:rsid w:val="006E71F0"/>
    <w:rsid w:val="006F3180"/>
    <w:rsid w:val="006F41AE"/>
    <w:rsid w:val="00704630"/>
    <w:rsid w:val="007150DB"/>
    <w:rsid w:val="0072769E"/>
    <w:rsid w:val="00727B47"/>
    <w:rsid w:val="00745BD5"/>
    <w:rsid w:val="00760699"/>
    <w:rsid w:val="007614F4"/>
    <w:rsid w:val="00774520"/>
    <w:rsid w:val="00783D43"/>
    <w:rsid w:val="00792D82"/>
    <w:rsid w:val="007A11E0"/>
    <w:rsid w:val="007A6612"/>
    <w:rsid w:val="007B0A2B"/>
    <w:rsid w:val="007D485A"/>
    <w:rsid w:val="007F418E"/>
    <w:rsid w:val="00801C37"/>
    <w:rsid w:val="008040C0"/>
    <w:rsid w:val="008048F9"/>
    <w:rsid w:val="00815D3E"/>
    <w:rsid w:val="00817FE8"/>
    <w:rsid w:val="00827ED9"/>
    <w:rsid w:val="00835B37"/>
    <w:rsid w:val="0084264A"/>
    <w:rsid w:val="00853D5B"/>
    <w:rsid w:val="00861A2A"/>
    <w:rsid w:val="0086416F"/>
    <w:rsid w:val="00871E0B"/>
    <w:rsid w:val="00873129"/>
    <w:rsid w:val="00881141"/>
    <w:rsid w:val="0088134C"/>
    <w:rsid w:val="00883A80"/>
    <w:rsid w:val="00893733"/>
    <w:rsid w:val="008A35F9"/>
    <w:rsid w:val="008B1C60"/>
    <w:rsid w:val="008C3105"/>
    <w:rsid w:val="008C5F94"/>
    <w:rsid w:val="008C62EB"/>
    <w:rsid w:val="008D7EA7"/>
    <w:rsid w:val="009008B6"/>
    <w:rsid w:val="009070CC"/>
    <w:rsid w:val="00915B3B"/>
    <w:rsid w:val="00927133"/>
    <w:rsid w:val="00937028"/>
    <w:rsid w:val="00940B4A"/>
    <w:rsid w:val="0094307C"/>
    <w:rsid w:val="00943106"/>
    <w:rsid w:val="00953627"/>
    <w:rsid w:val="00986FA8"/>
    <w:rsid w:val="009A1F89"/>
    <w:rsid w:val="009B5444"/>
    <w:rsid w:val="009C07BF"/>
    <w:rsid w:val="009C07F1"/>
    <w:rsid w:val="009C4738"/>
    <w:rsid w:val="009D3B8D"/>
    <w:rsid w:val="009F10B3"/>
    <w:rsid w:val="009F2D00"/>
    <w:rsid w:val="009F326B"/>
    <w:rsid w:val="009F3896"/>
    <w:rsid w:val="009F59AA"/>
    <w:rsid w:val="009F7017"/>
    <w:rsid w:val="009F7D00"/>
    <w:rsid w:val="00A10593"/>
    <w:rsid w:val="00A10871"/>
    <w:rsid w:val="00A11218"/>
    <w:rsid w:val="00A201B4"/>
    <w:rsid w:val="00A4232D"/>
    <w:rsid w:val="00A43474"/>
    <w:rsid w:val="00A47FC4"/>
    <w:rsid w:val="00A509C9"/>
    <w:rsid w:val="00A51087"/>
    <w:rsid w:val="00A627C7"/>
    <w:rsid w:val="00A637C6"/>
    <w:rsid w:val="00A64550"/>
    <w:rsid w:val="00A70EE9"/>
    <w:rsid w:val="00A71E3F"/>
    <w:rsid w:val="00A83154"/>
    <w:rsid w:val="00A95065"/>
    <w:rsid w:val="00AA58B0"/>
    <w:rsid w:val="00AA67B7"/>
    <w:rsid w:val="00AA7773"/>
    <w:rsid w:val="00AB4B4B"/>
    <w:rsid w:val="00AC09B9"/>
    <w:rsid w:val="00AC790B"/>
    <w:rsid w:val="00AD2C98"/>
    <w:rsid w:val="00AE048F"/>
    <w:rsid w:val="00AE2F5B"/>
    <w:rsid w:val="00AE3052"/>
    <w:rsid w:val="00B025E2"/>
    <w:rsid w:val="00B04526"/>
    <w:rsid w:val="00B071CE"/>
    <w:rsid w:val="00B102CF"/>
    <w:rsid w:val="00B11017"/>
    <w:rsid w:val="00B1177B"/>
    <w:rsid w:val="00B232DF"/>
    <w:rsid w:val="00B31565"/>
    <w:rsid w:val="00B36739"/>
    <w:rsid w:val="00B41664"/>
    <w:rsid w:val="00B42083"/>
    <w:rsid w:val="00B5010D"/>
    <w:rsid w:val="00B6082F"/>
    <w:rsid w:val="00B73C1F"/>
    <w:rsid w:val="00B77ED1"/>
    <w:rsid w:val="00B83E11"/>
    <w:rsid w:val="00BA4A32"/>
    <w:rsid w:val="00BC018D"/>
    <w:rsid w:val="00BC3EA5"/>
    <w:rsid w:val="00BD7451"/>
    <w:rsid w:val="00BE6E42"/>
    <w:rsid w:val="00C03A0C"/>
    <w:rsid w:val="00C12FCB"/>
    <w:rsid w:val="00C16549"/>
    <w:rsid w:val="00C277FF"/>
    <w:rsid w:val="00C27FE7"/>
    <w:rsid w:val="00C35D2F"/>
    <w:rsid w:val="00C672A7"/>
    <w:rsid w:val="00C7456F"/>
    <w:rsid w:val="00C7768E"/>
    <w:rsid w:val="00C803C8"/>
    <w:rsid w:val="00C9228E"/>
    <w:rsid w:val="00CA46FF"/>
    <w:rsid w:val="00CB37CF"/>
    <w:rsid w:val="00CC0D35"/>
    <w:rsid w:val="00CC1BD7"/>
    <w:rsid w:val="00CC3261"/>
    <w:rsid w:val="00CC5327"/>
    <w:rsid w:val="00CD04D4"/>
    <w:rsid w:val="00CD0D22"/>
    <w:rsid w:val="00CD2B34"/>
    <w:rsid w:val="00CD6C65"/>
    <w:rsid w:val="00D1059A"/>
    <w:rsid w:val="00D302D1"/>
    <w:rsid w:val="00D46BCD"/>
    <w:rsid w:val="00D81CCE"/>
    <w:rsid w:val="00D84859"/>
    <w:rsid w:val="00D85057"/>
    <w:rsid w:val="00D97728"/>
    <w:rsid w:val="00DE580F"/>
    <w:rsid w:val="00DE5B68"/>
    <w:rsid w:val="00DF29A5"/>
    <w:rsid w:val="00DF52C8"/>
    <w:rsid w:val="00E04E5C"/>
    <w:rsid w:val="00E051CB"/>
    <w:rsid w:val="00E11F36"/>
    <w:rsid w:val="00E174FB"/>
    <w:rsid w:val="00E27FAB"/>
    <w:rsid w:val="00E3357C"/>
    <w:rsid w:val="00E4217C"/>
    <w:rsid w:val="00E45A6B"/>
    <w:rsid w:val="00E507E7"/>
    <w:rsid w:val="00E5166A"/>
    <w:rsid w:val="00E92807"/>
    <w:rsid w:val="00E971E2"/>
    <w:rsid w:val="00EA3338"/>
    <w:rsid w:val="00EA3555"/>
    <w:rsid w:val="00EA4F79"/>
    <w:rsid w:val="00EB59A5"/>
    <w:rsid w:val="00EC134E"/>
    <w:rsid w:val="00EC4005"/>
    <w:rsid w:val="00F16BC0"/>
    <w:rsid w:val="00F17FD7"/>
    <w:rsid w:val="00F2659C"/>
    <w:rsid w:val="00F30804"/>
    <w:rsid w:val="00F34CEE"/>
    <w:rsid w:val="00F420B5"/>
    <w:rsid w:val="00F45F3B"/>
    <w:rsid w:val="00F54BA0"/>
    <w:rsid w:val="00F621FE"/>
    <w:rsid w:val="00F73F86"/>
    <w:rsid w:val="00F75486"/>
    <w:rsid w:val="00F812EE"/>
    <w:rsid w:val="00F854EE"/>
    <w:rsid w:val="00F9527E"/>
    <w:rsid w:val="00FA400B"/>
    <w:rsid w:val="00FC15AE"/>
    <w:rsid w:val="00FD0452"/>
    <w:rsid w:val="00FD2921"/>
    <w:rsid w:val="00FD65F3"/>
    <w:rsid w:val="00FD66D6"/>
    <w:rsid w:val="00FE66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4:docId w14:val="4F9E3800"/>
  <w15:docId w15:val="{9346981E-87EB-4A1C-9BDF-40C8ADCEC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C07BF"/>
    <w:pPr>
      <w:overflowPunct w:val="0"/>
      <w:autoSpaceDE w:val="0"/>
      <w:autoSpaceDN w:val="0"/>
      <w:adjustRightInd w:val="0"/>
      <w:textAlignment w:val="baseline"/>
    </w:pPr>
    <w:rPr>
      <w:sz w:val="24"/>
    </w:rPr>
  </w:style>
  <w:style w:type="paragraph" w:styleId="Heading1">
    <w:name w:val="heading 1"/>
    <w:basedOn w:val="Normal"/>
    <w:next w:val="Normal"/>
    <w:qFormat/>
    <w:rsid w:val="009C07BF"/>
    <w:pPr>
      <w:keepNext/>
      <w:spacing w:before="320" w:after="120"/>
      <w:outlineLvl w:val="0"/>
    </w:pPr>
    <w:rPr>
      <w:b/>
      <w:kern w:val="28"/>
      <w:sz w:val="30"/>
    </w:rPr>
  </w:style>
  <w:style w:type="paragraph" w:styleId="Heading2">
    <w:name w:val="heading 2"/>
    <w:basedOn w:val="Normal"/>
    <w:next w:val="BodyText1"/>
    <w:qFormat/>
    <w:rsid w:val="009C07BF"/>
    <w:pPr>
      <w:keepNext/>
      <w:spacing w:before="120" w:after="120"/>
      <w:outlineLvl w:val="1"/>
    </w:pPr>
    <w:rPr>
      <w:b/>
      <w:i/>
      <w:sz w:val="28"/>
    </w:rPr>
  </w:style>
  <w:style w:type="paragraph" w:styleId="Heading3">
    <w:name w:val="heading 3"/>
    <w:basedOn w:val="Normal"/>
    <w:next w:val="Normal"/>
    <w:qFormat/>
    <w:rsid w:val="009C07BF"/>
    <w:pPr>
      <w:keepNext/>
      <w:spacing w:before="240" w:after="60"/>
      <w:outlineLvl w:val="2"/>
    </w:pPr>
    <w:rPr>
      <w:b/>
      <w:bCs/>
      <w:sz w:val="26"/>
      <w:szCs w:val="26"/>
    </w:rPr>
  </w:style>
  <w:style w:type="paragraph" w:styleId="Heading4">
    <w:name w:val="heading 4"/>
    <w:basedOn w:val="Normal"/>
    <w:next w:val="Normal"/>
    <w:qFormat/>
    <w:rsid w:val="009C07BF"/>
    <w:pPr>
      <w:keepNext/>
      <w:spacing w:before="120"/>
      <w:outlineLvl w:val="3"/>
    </w:pPr>
    <w:rPr>
      <w:b/>
      <w:i/>
      <w:iCs/>
      <w:sz w:val="26"/>
    </w:rPr>
  </w:style>
  <w:style w:type="paragraph" w:styleId="Heading5">
    <w:name w:val="heading 5"/>
    <w:basedOn w:val="Normal"/>
    <w:next w:val="Normal"/>
    <w:qFormat/>
    <w:rsid w:val="009C07BF"/>
    <w:pPr>
      <w:spacing w:before="240" w:after="60"/>
      <w:outlineLvl w:val="4"/>
    </w:pPr>
    <w:rPr>
      <w:rFonts w:ascii="EY Gothic Cond Demi" w:hAnsi="EY Gothic Cond Dem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1">
    <w:name w:val="Body Text1"/>
    <w:basedOn w:val="Normal"/>
    <w:link w:val="bodytextChar"/>
    <w:rsid w:val="009C07BF"/>
    <w:pPr>
      <w:spacing w:after="160" w:line="320" w:lineRule="exact"/>
    </w:pPr>
  </w:style>
  <w:style w:type="paragraph" w:styleId="Footer">
    <w:name w:val="footer"/>
    <w:basedOn w:val="Normal"/>
    <w:next w:val="Normal"/>
    <w:link w:val="FooterChar"/>
    <w:uiPriority w:val="99"/>
    <w:rsid w:val="00EC134E"/>
    <w:pPr>
      <w:widowControl w:val="0"/>
      <w:spacing w:line="200" w:lineRule="exact"/>
      <w:ind w:right="29"/>
    </w:pPr>
    <w:rPr>
      <w:rFonts w:ascii="EY Gothic Cond Medium" w:hAnsi="EY Gothic Cond Medium"/>
      <w:sz w:val="20"/>
    </w:rPr>
  </w:style>
  <w:style w:type="paragraph" w:styleId="Header">
    <w:name w:val="header"/>
    <w:basedOn w:val="Normal"/>
    <w:next w:val="Normal"/>
    <w:semiHidden/>
    <w:rsid w:val="009C07BF"/>
    <w:pPr>
      <w:pBdr>
        <w:bottom w:val="single" w:sz="30" w:space="2" w:color="auto"/>
        <w:between w:val="single" w:sz="12" w:space="1" w:color="auto"/>
      </w:pBdr>
      <w:ind w:right="5040"/>
    </w:pPr>
    <w:rPr>
      <w:rFonts w:ascii="EY Gothic Cond Medium" w:hAnsi="EY Gothic Cond Medium"/>
      <w:i/>
      <w:sz w:val="18"/>
    </w:rPr>
  </w:style>
  <w:style w:type="character" w:styleId="FootnoteReference">
    <w:name w:val="footnote reference"/>
    <w:basedOn w:val="DefaultParagraphFont"/>
    <w:semiHidden/>
    <w:rsid w:val="009C07BF"/>
    <w:rPr>
      <w:rFonts w:ascii="Times New Roman" w:hAnsi="Times New Roman"/>
      <w:position w:val="6"/>
      <w:sz w:val="16"/>
      <w:lang w:val="en-US"/>
    </w:rPr>
  </w:style>
  <w:style w:type="paragraph" w:styleId="FootnoteText">
    <w:name w:val="footnote text"/>
    <w:basedOn w:val="Normal"/>
    <w:semiHidden/>
    <w:rsid w:val="009C07BF"/>
    <w:pPr>
      <w:spacing w:after="120"/>
      <w:ind w:left="3600"/>
    </w:pPr>
    <w:rPr>
      <w:sz w:val="20"/>
    </w:rPr>
  </w:style>
  <w:style w:type="paragraph" w:customStyle="1" w:styleId="FirstHeaderRule">
    <w:name w:val="First Header Rule"/>
    <w:basedOn w:val="Normal"/>
    <w:rsid w:val="00EC134E"/>
    <w:pPr>
      <w:widowControl w:val="0"/>
      <w:pBdr>
        <w:bottom w:val="single" w:sz="30" w:space="4" w:color="auto"/>
        <w:between w:val="single" w:sz="12" w:space="1" w:color="auto"/>
      </w:pBdr>
      <w:ind w:right="4529"/>
    </w:pPr>
    <w:rPr>
      <w:rFonts w:ascii="EY Gothic Cond Demi" w:hAnsi="EY Gothic Cond Demi"/>
      <w:b/>
      <w:bCs/>
      <w:sz w:val="32"/>
    </w:rPr>
  </w:style>
  <w:style w:type="paragraph" w:customStyle="1" w:styleId="1-regular">
    <w:name w:val="1-regular"/>
    <w:aliases w:val="1r"/>
    <w:basedOn w:val="Normal"/>
    <w:semiHidden/>
    <w:rsid w:val="009C07BF"/>
    <w:pPr>
      <w:spacing w:after="160" w:line="320" w:lineRule="atLeast"/>
    </w:pPr>
    <w:rPr>
      <w:rFonts w:ascii="Times" w:hAnsi="Times"/>
      <w:sz w:val="26"/>
    </w:rPr>
  </w:style>
  <w:style w:type="paragraph" w:customStyle="1" w:styleId="FirstHeaderTitle">
    <w:name w:val="First Header Title"/>
    <w:basedOn w:val="Normal"/>
    <w:rsid w:val="009C07BF"/>
    <w:pPr>
      <w:widowControl w:val="0"/>
      <w:tabs>
        <w:tab w:val="right" w:pos="10080"/>
      </w:tabs>
      <w:spacing w:before="120"/>
    </w:pPr>
    <w:rPr>
      <w:rFonts w:ascii="EY Gothic Cond Demi" w:hAnsi="EY Gothic Cond Demi"/>
      <w:b/>
      <w:sz w:val="44"/>
    </w:rPr>
  </w:style>
  <w:style w:type="paragraph" w:customStyle="1" w:styleId="BTBullet1">
    <w:name w:val="BT Bullet 1"/>
    <w:aliases w:val="body text indent 1"/>
    <w:basedOn w:val="BodyText1"/>
    <w:rsid w:val="00EC134E"/>
    <w:pPr>
      <w:numPr>
        <w:numId w:val="8"/>
      </w:numPr>
      <w:tabs>
        <w:tab w:val="clear" w:pos="432"/>
        <w:tab w:val="num" w:pos="426"/>
      </w:tabs>
      <w:spacing w:line="320" w:lineRule="atLeast"/>
      <w:ind w:left="426" w:hanging="426"/>
    </w:pPr>
  </w:style>
  <w:style w:type="paragraph" w:customStyle="1" w:styleId="BTHyphen">
    <w:name w:val="BT Hyphen"/>
    <w:aliases w:val="body text indent 2"/>
    <w:basedOn w:val="BodyText1"/>
    <w:rsid w:val="00EC134E"/>
    <w:pPr>
      <w:numPr>
        <w:numId w:val="44"/>
      </w:numPr>
      <w:spacing w:line="320" w:lineRule="atLeast"/>
    </w:pPr>
  </w:style>
  <w:style w:type="paragraph" w:customStyle="1" w:styleId="BTBullet2">
    <w:name w:val="BT Bullet 2"/>
    <w:aliases w:val="body text indent 3"/>
    <w:basedOn w:val="BTBullet1"/>
    <w:rsid w:val="00EC134E"/>
    <w:pPr>
      <w:ind w:left="1080"/>
    </w:pPr>
  </w:style>
  <w:style w:type="paragraph" w:customStyle="1" w:styleId="Graphic">
    <w:name w:val="Graphic"/>
    <w:basedOn w:val="BodyText1"/>
    <w:semiHidden/>
    <w:rsid w:val="009C07BF"/>
    <w:pPr>
      <w:spacing w:before="240" w:after="240" w:line="240" w:lineRule="auto"/>
    </w:pPr>
  </w:style>
  <w:style w:type="character" w:styleId="PageNumber">
    <w:name w:val="page number"/>
    <w:basedOn w:val="DefaultParagraphFont"/>
    <w:rsid w:val="009C07BF"/>
    <w:rPr>
      <w:lang w:val="en-US"/>
    </w:rPr>
  </w:style>
  <w:style w:type="paragraph" w:customStyle="1" w:styleId="EvenPageHeader">
    <w:name w:val="Even Page Header"/>
    <w:basedOn w:val="Header"/>
    <w:rsid w:val="009C07BF"/>
    <w:rPr>
      <w:i w:val="0"/>
      <w:sz w:val="20"/>
    </w:rPr>
  </w:style>
  <w:style w:type="paragraph" w:customStyle="1" w:styleId="OddPageHeader">
    <w:name w:val="Odd Page Header"/>
    <w:basedOn w:val="Header"/>
    <w:rsid w:val="009C07BF"/>
    <w:pPr>
      <w:ind w:left="5040" w:right="0"/>
      <w:jc w:val="right"/>
    </w:pPr>
    <w:rPr>
      <w:i w:val="0"/>
      <w:sz w:val="20"/>
    </w:rPr>
  </w:style>
  <w:style w:type="paragraph" w:customStyle="1" w:styleId="EvenPageFooter">
    <w:name w:val="Even Page Footer"/>
    <w:basedOn w:val="FirstPageFooter"/>
    <w:rsid w:val="006B193B"/>
  </w:style>
  <w:style w:type="paragraph" w:customStyle="1" w:styleId="OddPageFooter">
    <w:name w:val="Odd Page Footer"/>
    <w:basedOn w:val="Footer"/>
    <w:rsid w:val="006B193B"/>
    <w:pPr>
      <w:tabs>
        <w:tab w:val="center" w:pos="4680"/>
        <w:tab w:val="right" w:pos="9000"/>
      </w:tabs>
      <w:ind w:right="0"/>
    </w:pPr>
  </w:style>
  <w:style w:type="paragraph" w:styleId="BalloonText">
    <w:name w:val="Balloon Text"/>
    <w:basedOn w:val="Normal"/>
    <w:semiHidden/>
    <w:rsid w:val="00CD6C65"/>
    <w:rPr>
      <w:rFonts w:ascii="Tahoma" w:hAnsi="Tahoma" w:cs="Tahoma"/>
      <w:sz w:val="16"/>
      <w:szCs w:val="16"/>
    </w:rPr>
  </w:style>
  <w:style w:type="paragraph" w:styleId="BodyTextIndent">
    <w:name w:val="Body Text Indent"/>
    <w:basedOn w:val="Normal"/>
    <w:semiHidden/>
    <w:rsid w:val="00B102CF"/>
    <w:pPr>
      <w:overflowPunct/>
      <w:autoSpaceDE/>
      <w:autoSpaceDN/>
      <w:adjustRightInd/>
      <w:ind w:left="450"/>
      <w:jc w:val="both"/>
      <w:textAlignment w:val="auto"/>
    </w:pPr>
    <w:rPr>
      <w:szCs w:val="24"/>
    </w:rPr>
  </w:style>
  <w:style w:type="table" w:styleId="TableGrid">
    <w:name w:val="Table Grid"/>
    <w:basedOn w:val="TableNormal"/>
    <w:semiHidden/>
    <w:rsid w:val="00B102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1"/>
    <w:rsid w:val="00EC134E"/>
    <w:rPr>
      <w:sz w:val="24"/>
      <w:lang w:val="en-US" w:eastAsia="en-US" w:bidi="ar-SA"/>
    </w:rPr>
  </w:style>
  <w:style w:type="paragraph" w:customStyle="1" w:styleId="FirstPageFooter">
    <w:name w:val="First Page Footer"/>
    <w:basedOn w:val="Footer"/>
    <w:rsid w:val="00EC134E"/>
    <w:pPr>
      <w:tabs>
        <w:tab w:val="center" w:pos="4680"/>
        <w:tab w:val="right" w:pos="9000"/>
      </w:tabs>
    </w:pPr>
  </w:style>
  <w:style w:type="paragraph" w:styleId="Revision">
    <w:name w:val="Revision"/>
    <w:hidden/>
    <w:uiPriority w:val="99"/>
    <w:semiHidden/>
    <w:rsid w:val="007D485A"/>
    <w:rPr>
      <w:sz w:val="24"/>
    </w:rPr>
  </w:style>
  <w:style w:type="character" w:customStyle="1" w:styleId="FooterChar">
    <w:name w:val="Footer Char"/>
    <w:link w:val="Footer"/>
    <w:uiPriority w:val="99"/>
    <w:rsid w:val="00013EE6"/>
    <w:rPr>
      <w:rFonts w:ascii="EY Gothic Cond Medium" w:hAnsi="EY Gothic Cond Medium"/>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0261674">
      <w:bodyDiv w:val="1"/>
      <w:marLeft w:val="0"/>
      <w:marRight w:val="0"/>
      <w:marTop w:val="0"/>
      <w:marBottom w:val="0"/>
      <w:divBdr>
        <w:top w:val="none" w:sz="0" w:space="0" w:color="auto"/>
        <w:left w:val="none" w:sz="0" w:space="0" w:color="auto"/>
        <w:bottom w:val="none" w:sz="0" w:space="0" w:color="auto"/>
        <w:right w:val="none" w:sz="0" w:space="0" w:color="auto"/>
      </w:divBdr>
      <w:divsChild>
        <w:div w:id="2079787379">
          <w:marLeft w:val="0"/>
          <w:marRight w:val="0"/>
          <w:marTop w:val="0"/>
          <w:marBottom w:val="0"/>
          <w:divBdr>
            <w:top w:val="none" w:sz="0" w:space="0" w:color="auto"/>
            <w:left w:val="none" w:sz="0" w:space="0" w:color="auto"/>
            <w:bottom w:val="none" w:sz="0" w:space="0" w:color="auto"/>
            <w:right w:val="none" w:sz="0" w:space="0" w:color="auto"/>
          </w:divBdr>
          <w:divsChild>
            <w:div w:id="153301868">
              <w:marLeft w:val="0"/>
              <w:marRight w:val="0"/>
              <w:marTop w:val="0"/>
              <w:marBottom w:val="0"/>
              <w:divBdr>
                <w:top w:val="none" w:sz="0" w:space="0" w:color="auto"/>
                <w:left w:val="none" w:sz="0" w:space="0" w:color="auto"/>
                <w:bottom w:val="none" w:sz="0" w:space="0" w:color="auto"/>
                <w:right w:val="none" w:sz="0" w:space="0" w:color="auto"/>
              </w:divBdr>
            </w:div>
            <w:div w:id="1611276197">
              <w:marLeft w:val="0"/>
              <w:marRight w:val="0"/>
              <w:marTop w:val="0"/>
              <w:marBottom w:val="0"/>
              <w:divBdr>
                <w:top w:val="none" w:sz="0" w:space="0" w:color="auto"/>
                <w:left w:val="none" w:sz="0" w:space="0" w:color="auto"/>
                <w:bottom w:val="none" w:sz="0" w:space="0" w:color="auto"/>
                <w:right w:val="none" w:sz="0" w:space="0" w:color="auto"/>
              </w:divBdr>
            </w:div>
            <w:div w:id="161705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016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applti\Application%20Data\Microsoft\Templates\ASSR_ACC08_HO%20Portrait%20Template_HO_v1.0_18Oct07.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ASSR_ACC08_HO Portrait Template_HO_v1.0_18Oct07.dot</Template>
  <TotalTime>2</TotalTime>
  <Pages>1</Pages>
  <Words>316</Words>
  <Characters>1958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CH2_T3_PM1_v10.0</vt:lpstr>
    </vt:vector>
  </TitlesOfParts>
  <Company>Ernst &amp; Young, LLP</Company>
  <LinksUpToDate>false</LinksUpToDate>
  <CharactersWithSpaces>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CH2_T3_PM1_v10.0</dc:title>
  <dc:creator>Kristin Stobe</dc:creator>
  <cp:lastModifiedBy>Jordan Mayer</cp:lastModifiedBy>
  <cp:revision>6</cp:revision>
  <cp:lastPrinted>2008-03-15T00:51:00Z</cp:lastPrinted>
  <dcterms:created xsi:type="dcterms:W3CDTF">2017-04-05T19:43:00Z</dcterms:created>
  <dcterms:modified xsi:type="dcterms:W3CDTF">2019-02-12T22:06:00Z</dcterms:modified>
</cp:coreProperties>
</file>